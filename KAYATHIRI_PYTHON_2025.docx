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7ACC0" w14:textId="6CF00B87" w:rsidR="00E04EC3" w:rsidRDefault="00B52B64" w:rsidP="00DE7BDB">
      <w:pPr>
        <w:pStyle w:val="Title"/>
        <w:jc w:val="center"/>
      </w:pPr>
      <w:r w:rsidRPr="00B52B64">
        <w:t>KAYATHIRI S</w:t>
      </w:r>
    </w:p>
    <w:p w14:paraId="047BF13F" w14:textId="3BABCC91" w:rsidR="00471E52" w:rsidRPr="00B87A44" w:rsidRDefault="00471E52" w:rsidP="00471E52">
      <w:pPr>
        <w:jc w:val="center"/>
        <w:rPr>
          <w:sz w:val="28"/>
          <w:szCs w:val="28"/>
        </w:rPr>
      </w:pPr>
      <w:r w:rsidRPr="00B87A44">
        <w:rPr>
          <w:sz w:val="28"/>
          <w:szCs w:val="28"/>
        </w:rPr>
        <w:t>Software Developer &amp; Technical Trainer</w:t>
      </w:r>
    </w:p>
    <w:p w14:paraId="533B1824" w14:textId="77777777" w:rsidR="008A268C" w:rsidRPr="008A268C" w:rsidRDefault="008A268C" w:rsidP="008A268C"/>
    <w:p w14:paraId="50978CCF" w14:textId="1A01255A" w:rsidR="00B52B64" w:rsidRPr="00766D75" w:rsidRDefault="00B52B64" w:rsidP="00B52B64">
      <w:pPr>
        <w:pStyle w:val="Heading1"/>
        <w:jc w:val="center"/>
        <w:rPr>
          <w:sz w:val="20"/>
        </w:rPr>
      </w:pPr>
      <w:r w:rsidRPr="00766D75">
        <w:rPr>
          <w:sz w:val="20"/>
        </w:rPr>
        <w:t xml:space="preserve">3/9, North Street, </w:t>
      </w:r>
      <w:proofErr w:type="spellStart"/>
      <w:r w:rsidRPr="00766D75">
        <w:rPr>
          <w:sz w:val="20"/>
        </w:rPr>
        <w:t>Esanthimanagalam</w:t>
      </w:r>
      <w:proofErr w:type="spellEnd"/>
      <w:r w:rsidRPr="00766D75">
        <w:rPr>
          <w:sz w:val="20"/>
        </w:rPr>
        <w:t xml:space="preserve"> </w:t>
      </w:r>
      <w:proofErr w:type="spellStart"/>
      <w:r w:rsidRPr="00766D75">
        <w:rPr>
          <w:sz w:val="20"/>
        </w:rPr>
        <w:t>Keelur</w:t>
      </w:r>
      <w:proofErr w:type="spellEnd"/>
      <w:r w:rsidRPr="00766D75">
        <w:rPr>
          <w:sz w:val="20"/>
        </w:rPr>
        <w:t>, Kanyakumari, Tamil Nadu – 629852</w:t>
      </w:r>
    </w:p>
    <w:p w14:paraId="12F772C7" w14:textId="39FAE67A" w:rsidR="0059230A" w:rsidRDefault="00E04EC3" w:rsidP="00B52B64">
      <w:pPr>
        <w:pStyle w:val="Heading1"/>
        <w:jc w:val="center"/>
        <w:rPr>
          <w:sz w:val="20"/>
        </w:rPr>
      </w:pPr>
      <w:r w:rsidRPr="00766D75">
        <w:rPr>
          <w:sz w:val="20"/>
        </w:rPr>
        <w:t xml:space="preserve">  </w:t>
      </w:r>
      <w:r w:rsidR="007E7BB6" w:rsidRPr="007E7BB6">
        <w:rPr>
          <w:sz w:val="20"/>
        </w:rPr>
        <w:t xml:space="preserve">Portfolio: </w:t>
      </w:r>
      <w:hyperlink r:id="rId11" w:history="1">
        <w:r w:rsidR="007E7BB6" w:rsidRPr="007E7BB6">
          <w:rPr>
            <w:rStyle w:val="Hyperlink"/>
            <w:sz w:val="20"/>
          </w:rPr>
          <w:t>https://kayathiri24.github.io/CodeCraft-Nexus1/</w:t>
        </w:r>
      </w:hyperlink>
      <w:r w:rsidRPr="00766D75">
        <w:rPr>
          <w:sz w:val="20"/>
        </w:rPr>
        <w:t xml:space="preserve"> | </w:t>
      </w:r>
      <w:r w:rsidR="0059230A" w:rsidRPr="0059230A">
        <w:rPr>
          <w:sz w:val="20"/>
        </w:rPr>
        <w:t xml:space="preserve">Phone: </w:t>
      </w:r>
      <w:r w:rsidR="00B52B64" w:rsidRPr="00766D75">
        <w:rPr>
          <w:sz w:val="20"/>
        </w:rPr>
        <w:t>6383502899</w:t>
      </w:r>
      <w:r w:rsidRPr="00766D75">
        <w:rPr>
          <w:sz w:val="20"/>
        </w:rPr>
        <w:t xml:space="preserve"> | </w:t>
      </w:r>
    </w:p>
    <w:p w14:paraId="0A9DAA77" w14:textId="7DFAA0CA" w:rsidR="00E04EC3" w:rsidRPr="00766D75" w:rsidRDefault="007E7BB6" w:rsidP="00B52B64">
      <w:pPr>
        <w:pStyle w:val="Heading1"/>
        <w:jc w:val="center"/>
        <w:rPr>
          <w:sz w:val="20"/>
        </w:rPr>
      </w:pPr>
      <w:r w:rsidRPr="007E7BB6">
        <w:rPr>
          <w:sz w:val="20"/>
        </w:rPr>
        <w:t xml:space="preserve">Email: </w:t>
      </w:r>
      <w:r w:rsidR="00E04EC3" w:rsidRPr="00766D75">
        <w:rPr>
          <w:sz w:val="20"/>
        </w:rPr>
        <w:t xml:space="preserve"> </w:t>
      </w:r>
      <w:hyperlink r:id="rId12" w:history="1">
        <w:r w:rsidR="0059230A" w:rsidRPr="00F43EE1">
          <w:rPr>
            <w:rStyle w:val="Hyperlink"/>
            <w:sz w:val="20"/>
          </w:rPr>
          <w:t>kayathirisankar1998@gmail.com</w:t>
        </w:r>
      </w:hyperlink>
    </w:p>
    <w:p w14:paraId="19137381" w14:textId="77777777" w:rsidR="00B52B64" w:rsidRPr="00B52B64" w:rsidRDefault="00B52B64" w:rsidP="00B52B64"/>
    <w:p w14:paraId="1128E301" w14:textId="64072044" w:rsidR="0073141A" w:rsidRDefault="00B52B64" w:rsidP="00B52B64">
      <w:pPr>
        <w:jc w:val="center"/>
        <w:rPr>
          <w:b/>
          <w:caps/>
          <w:color w:val="577188" w:themeColor="accent1" w:themeShade="BF"/>
          <w:spacing w:val="20"/>
        </w:rPr>
      </w:pPr>
      <w:r w:rsidRPr="00C44396">
        <w:rPr>
          <w:b/>
          <w:caps/>
          <w:color w:val="577188" w:themeColor="accent1" w:themeShade="BF"/>
          <w:spacing w:val="20"/>
          <w:sz w:val="28"/>
          <w:szCs w:val="28"/>
        </w:rPr>
        <w:t>PROFESSIONAL SUMMARY</w:t>
      </w:r>
      <w:r w:rsidR="0073141A"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0D8BE96D" wp14:editId="4B86A5D5">
                <wp:extent cx="5943600" cy="0"/>
                <wp:effectExtent l="0" t="0" r="0" b="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3EA5053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" strokecolor="#e5eaee [660]" strokeweight="1pt">
                <w10:anchorlock/>
              </v:line>
            </w:pict>
          </mc:Fallback>
        </mc:AlternateContent>
      </w:r>
    </w:p>
    <w:p w14:paraId="62A03807" w14:textId="77777777" w:rsidR="00B52B64" w:rsidRPr="0073141A" w:rsidRDefault="00B52B64" w:rsidP="00B52B64">
      <w:pPr>
        <w:jc w:val="center"/>
        <w:rPr>
          <w:sz w:val="8"/>
          <w:szCs w:val="10"/>
        </w:rPr>
      </w:pPr>
    </w:p>
    <w:p w14:paraId="01759B82" w14:textId="1930A677" w:rsidR="00B52B64" w:rsidRDefault="004F59F5" w:rsidP="00B52B64">
      <w:pPr>
        <w:jc w:val="both"/>
        <w:rPr>
          <w:sz w:val="24"/>
          <w:szCs w:val="24"/>
        </w:rPr>
      </w:pPr>
      <w:r w:rsidRPr="004F59F5">
        <w:rPr>
          <w:sz w:val="24"/>
          <w:szCs w:val="24"/>
        </w:rPr>
        <w:t>Passionate Software Developer and Technical Trainer who loves turning ideas into working applications. Over the past 2+ years, I've helped students master Python and Django while building my own e-commerce platforms and learning management systems from scratch. I enjoy the challenge of integrating payment systems and creating user-friendly interfaces that actually work. Currently diving deeper into data analysis and AI because I'm fascinated by how technology can solve real problems.</w:t>
      </w:r>
    </w:p>
    <w:p w14:paraId="3F56A374" w14:textId="77777777" w:rsidR="002E4F8F" w:rsidRDefault="002E4F8F" w:rsidP="00B52B64">
      <w:pPr>
        <w:jc w:val="both"/>
      </w:pPr>
    </w:p>
    <w:p w14:paraId="68FBF754" w14:textId="37ED6955" w:rsidR="0073141A" w:rsidRDefault="00B52B64" w:rsidP="00B52B64">
      <w:pPr>
        <w:jc w:val="center"/>
        <w:rPr>
          <w:b/>
          <w:caps/>
          <w:color w:val="577188" w:themeColor="accent1" w:themeShade="BF"/>
          <w:spacing w:val="20"/>
        </w:rPr>
      </w:pPr>
      <w:r w:rsidRPr="008E295F">
        <w:rPr>
          <w:b/>
          <w:caps/>
          <w:color w:val="577188" w:themeColor="accent1" w:themeShade="BF"/>
          <w:spacing w:val="20"/>
          <w:sz w:val="28"/>
          <w:szCs w:val="28"/>
        </w:rPr>
        <w:t>SKILLS</w:t>
      </w:r>
      <w:r w:rsidRPr="008E295F">
        <w:rPr>
          <w:b/>
          <w:caps/>
          <w:color w:val="577188" w:themeColor="accent1" w:themeShade="BF"/>
          <w:spacing w:val="20"/>
          <w:sz w:val="24"/>
          <w:szCs w:val="24"/>
        </w:rPr>
        <w:t xml:space="preserve"> &amp; COMPETENCIES</w:t>
      </w:r>
      <w:r w:rsidR="0073141A"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0794AECE" wp14:editId="6E02C0D1">
                <wp:extent cx="5943600" cy="0"/>
                <wp:effectExtent l="0" t="0" r="0" b="0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AF4AB19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7D336351" w14:textId="77777777" w:rsidR="00B52B64" w:rsidRPr="0073141A" w:rsidRDefault="00B52B64" w:rsidP="00B52B64">
      <w:pPr>
        <w:jc w:val="center"/>
        <w:rPr>
          <w:sz w:val="8"/>
          <w:szCs w:val="10"/>
        </w:rPr>
      </w:pPr>
    </w:p>
    <w:p w14:paraId="5331CAC0" w14:textId="77777777" w:rsidR="002E4F8F" w:rsidRPr="002E4F8F" w:rsidRDefault="006E63A6" w:rsidP="006E63A6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6E63A6">
        <w:rPr>
          <w:b/>
          <w:bCs/>
          <w:sz w:val="24"/>
          <w:szCs w:val="24"/>
        </w:rPr>
        <w:t>Programming Languages:</w:t>
      </w:r>
      <w:r w:rsidRPr="006E63A6">
        <w:rPr>
          <w:sz w:val="24"/>
          <w:szCs w:val="24"/>
        </w:rPr>
        <w:t xml:space="preserve"> </w:t>
      </w:r>
    </w:p>
    <w:p w14:paraId="52DEE9A1" w14:textId="795F2C42" w:rsidR="006C0BC3" w:rsidRPr="008A79D0" w:rsidRDefault="006E63A6" w:rsidP="002E4F8F">
      <w:pPr>
        <w:pStyle w:val="ListParagraph"/>
        <w:ind w:left="1440"/>
        <w:rPr>
          <w:sz w:val="24"/>
          <w:szCs w:val="24"/>
          <w:lang w:val="en-IN"/>
        </w:rPr>
      </w:pPr>
      <w:r w:rsidRPr="006E63A6">
        <w:rPr>
          <w:sz w:val="24"/>
          <w:szCs w:val="24"/>
        </w:rPr>
        <w:t>Python, JavaScript, HTML, CSS</w:t>
      </w:r>
    </w:p>
    <w:p w14:paraId="46FFEE75" w14:textId="77777777" w:rsidR="008A79D0" w:rsidRPr="006C0BC3" w:rsidRDefault="008A79D0" w:rsidP="008A79D0">
      <w:pPr>
        <w:pStyle w:val="ListParagraph"/>
        <w:rPr>
          <w:sz w:val="24"/>
          <w:szCs w:val="24"/>
          <w:lang w:val="en-IN"/>
        </w:rPr>
      </w:pPr>
    </w:p>
    <w:p w14:paraId="671FBD6B" w14:textId="2452DE47" w:rsidR="008A79D0" w:rsidRPr="002E4F8F" w:rsidRDefault="006C0BC3" w:rsidP="002E4F8F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6E63A6">
        <w:rPr>
          <w:b/>
          <w:bCs/>
          <w:sz w:val="24"/>
          <w:szCs w:val="24"/>
        </w:rPr>
        <w:t>Frameworks &amp; Libraries:</w:t>
      </w:r>
    </w:p>
    <w:p w14:paraId="698FA6B6" w14:textId="112A0614" w:rsidR="00E313E7" w:rsidRPr="008E295F" w:rsidRDefault="006C0BC3" w:rsidP="002E4F8F">
      <w:pPr>
        <w:pStyle w:val="ListParagraph"/>
        <w:ind w:left="1440"/>
        <w:rPr>
          <w:sz w:val="24"/>
          <w:szCs w:val="24"/>
          <w:lang w:val="en-IN"/>
        </w:rPr>
      </w:pPr>
      <w:r w:rsidRPr="006E63A6">
        <w:rPr>
          <w:sz w:val="24"/>
          <w:szCs w:val="24"/>
        </w:rPr>
        <w:t xml:space="preserve"> Django, Node.js, Express.js, jQuery, Bootstrap, </w:t>
      </w:r>
      <w:proofErr w:type="spellStart"/>
      <w:r w:rsidRPr="006E63A6">
        <w:rPr>
          <w:sz w:val="24"/>
          <w:szCs w:val="24"/>
        </w:rPr>
        <w:t>Tkinter</w:t>
      </w:r>
      <w:proofErr w:type="spellEnd"/>
      <w:r w:rsidRPr="006E63A6">
        <w:rPr>
          <w:sz w:val="24"/>
          <w:szCs w:val="24"/>
        </w:rPr>
        <w:t xml:space="preserve">, </w:t>
      </w:r>
      <w:proofErr w:type="spellStart"/>
      <w:r w:rsidRPr="006E63A6">
        <w:rPr>
          <w:sz w:val="24"/>
          <w:szCs w:val="24"/>
        </w:rPr>
        <w:t>PyQt</w:t>
      </w:r>
      <w:proofErr w:type="spellEnd"/>
    </w:p>
    <w:p w14:paraId="3C47E188" w14:textId="77777777" w:rsidR="00E313E7" w:rsidRPr="008E295F" w:rsidRDefault="00B52B64" w:rsidP="00B52B64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8E295F">
        <w:rPr>
          <w:b/>
          <w:bCs/>
          <w:sz w:val="24"/>
          <w:szCs w:val="24"/>
          <w:lang w:val="en-IN"/>
        </w:rPr>
        <w:t>Database Management:</w:t>
      </w:r>
      <w:r w:rsidRPr="008E295F">
        <w:rPr>
          <w:sz w:val="24"/>
          <w:szCs w:val="24"/>
          <w:lang w:val="en-IN"/>
        </w:rPr>
        <w:t xml:space="preserve"> </w:t>
      </w:r>
    </w:p>
    <w:p w14:paraId="7DD7B814" w14:textId="3495CAA2" w:rsidR="00E313E7" w:rsidRPr="002E4F8F" w:rsidRDefault="00E313E7" w:rsidP="002E4F8F">
      <w:pPr>
        <w:pStyle w:val="ListParagraph"/>
        <w:rPr>
          <w:sz w:val="24"/>
          <w:szCs w:val="24"/>
          <w:lang w:val="en-IN"/>
        </w:rPr>
      </w:pPr>
      <w:r w:rsidRPr="008E295F">
        <w:rPr>
          <w:sz w:val="24"/>
          <w:szCs w:val="24"/>
          <w:lang w:val="en-IN"/>
        </w:rPr>
        <w:t xml:space="preserve">             </w:t>
      </w:r>
      <w:r w:rsidR="00B52B64" w:rsidRPr="008E295F">
        <w:rPr>
          <w:sz w:val="24"/>
          <w:szCs w:val="24"/>
          <w:lang w:val="en-IN"/>
        </w:rPr>
        <w:t>PostgreSQL, MySQL, MongoDB</w:t>
      </w:r>
      <w:r w:rsidR="008A79D0">
        <w:rPr>
          <w:sz w:val="24"/>
          <w:szCs w:val="24"/>
          <w:lang w:val="en-IN"/>
        </w:rPr>
        <w:t>,</w:t>
      </w:r>
      <w:r w:rsidR="008A79D0" w:rsidRPr="008A79D0">
        <w:rPr>
          <w:sz w:val="24"/>
          <w:szCs w:val="24"/>
        </w:rPr>
        <w:t xml:space="preserve"> </w:t>
      </w:r>
      <w:r w:rsidR="008A79D0" w:rsidRPr="006E63A6">
        <w:rPr>
          <w:sz w:val="24"/>
          <w:szCs w:val="24"/>
        </w:rPr>
        <w:t>SQLite</w:t>
      </w:r>
    </w:p>
    <w:p w14:paraId="2784796A" w14:textId="77777777" w:rsidR="00E313E7" w:rsidRPr="008E295F" w:rsidRDefault="00B52B64" w:rsidP="00B52B64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8E295F">
        <w:rPr>
          <w:b/>
          <w:bCs/>
          <w:sz w:val="24"/>
          <w:szCs w:val="24"/>
          <w:lang w:val="en-IN"/>
        </w:rPr>
        <w:t>Payment Gateways:</w:t>
      </w:r>
      <w:r w:rsidRPr="008E295F">
        <w:rPr>
          <w:sz w:val="24"/>
          <w:szCs w:val="24"/>
          <w:lang w:val="en-IN"/>
        </w:rPr>
        <w:t xml:space="preserve"> </w:t>
      </w:r>
    </w:p>
    <w:p w14:paraId="1ED1DD70" w14:textId="1A4591EB" w:rsidR="00E313E7" w:rsidRPr="002E4F8F" w:rsidRDefault="00E313E7" w:rsidP="002E4F8F">
      <w:pPr>
        <w:pStyle w:val="ListParagraph"/>
        <w:rPr>
          <w:sz w:val="24"/>
          <w:szCs w:val="24"/>
          <w:lang w:val="en-IN"/>
        </w:rPr>
      </w:pPr>
      <w:r w:rsidRPr="008E295F">
        <w:rPr>
          <w:sz w:val="24"/>
          <w:szCs w:val="24"/>
          <w:lang w:val="en-IN"/>
        </w:rPr>
        <w:t xml:space="preserve">              </w:t>
      </w:r>
      <w:proofErr w:type="spellStart"/>
      <w:r w:rsidR="00B52B64" w:rsidRPr="008E295F">
        <w:rPr>
          <w:sz w:val="24"/>
          <w:szCs w:val="24"/>
          <w:lang w:val="en-IN"/>
        </w:rPr>
        <w:t>Razorpay</w:t>
      </w:r>
      <w:proofErr w:type="spellEnd"/>
      <w:r w:rsidR="00B52B64" w:rsidRPr="008E295F">
        <w:rPr>
          <w:sz w:val="24"/>
          <w:szCs w:val="24"/>
          <w:lang w:val="en-IN"/>
        </w:rPr>
        <w:t xml:space="preserve"> API integration, Cash on Delivery (COD) systems</w:t>
      </w:r>
    </w:p>
    <w:p w14:paraId="5D348D02" w14:textId="564B53B0" w:rsidR="00E313E7" w:rsidRPr="008E295F" w:rsidRDefault="00B52B64" w:rsidP="00B52B64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8E295F">
        <w:rPr>
          <w:b/>
          <w:bCs/>
          <w:sz w:val="24"/>
          <w:szCs w:val="24"/>
          <w:lang w:val="en-IN"/>
        </w:rPr>
        <w:t xml:space="preserve">Data </w:t>
      </w:r>
      <w:proofErr w:type="gramStart"/>
      <w:r w:rsidRPr="008E295F">
        <w:rPr>
          <w:b/>
          <w:bCs/>
          <w:sz w:val="24"/>
          <w:szCs w:val="24"/>
          <w:lang w:val="en-IN"/>
        </w:rPr>
        <w:t>Analysis :</w:t>
      </w:r>
      <w:proofErr w:type="gramEnd"/>
      <w:r w:rsidRPr="008E295F">
        <w:rPr>
          <w:sz w:val="24"/>
          <w:szCs w:val="24"/>
          <w:lang w:val="en-IN"/>
        </w:rPr>
        <w:t xml:space="preserve"> </w:t>
      </w:r>
    </w:p>
    <w:p w14:paraId="0FD95DBC" w14:textId="3797EC36" w:rsidR="00E313E7" w:rsidRPr="008E295F" w:rsidRDefault="00E313E7" w:rsidP="002E4F8F">
      <w:pPr>
        <w:ind w:left="360"/>
        <w:rPr>
          <w:sz w:val="24"/>
          <w:szCs w:val="24"/>
          <w:lang w:val="en-IN"/>
        </w:rPr>
      </w:pPr>
      <w:r w:rsidRPr="008E295F">
        <w:rPr>
          <w:sz w:val="24"/>
          <w:szCs w:val="24"/>
          <w:lang w:val="en-IN"/>
        </w:rPr>
        <w:t xml:space="preserve">                    </w:t>
      </w:r>
      <w:r w:rsidR="00B52B64" w:rsidRPr="008E295F">
        <w:rPr>
          <w:sz w:val="24"/>
          <w:szCs w:val="24"/>
          <w:lang w:val="en-IN"/>
        </w:rPr>
        <w:t xml:space="preserve"> </w:t>
      </w:r>
      <w:r w:rsidR="002E4F8F" w:rsidRPr="006E63A6">
        <w:rPr>
          <w:sz w:val="24"/>
          <w:szCs w:val="24"/>
        </w:rPr>
        <w:t>NumPy, Pandas, Matplotlib, Power BI, DAX</w:t>
      </w:r>
    </w:p>
    <w:p w14:paraId="4C2F5899" w14:textId="77777777" w:rsidR="00E313E7" w:rsidRPr="008E295F" w:rsidRDefault="00B52B64" w:rsidP="00E313E7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8E295F">
        <w:rPr>
          <w:b/>
          <w:bCs/>
          <w:sz w:val="24"/>
          <w:szCs w:val="24"/>
          <w:lang w:val="en-IN"/>
        </w:rPr>
        <w:t>Tools &amp; Technologies:</w:t>
      </w:r>
    </w:p>
    <w:p w14:paraId="5B25466F" w14:textId="5245207A" w:rsidR="00E313E7" w:rsidRPr="002E4F8F" w:rsidRDefault="002E4F8F" w:rsidP="002E4F8F">
      <w:pPr>
        <w:ind w:left="1440"/>
        <w:rPr>
          <w:sz w:val="24"/>
          <w:szCs w:val="24"/>
        </w:rPr>
      </w:pPr>
      <w:r w:rsidRPr="006E63A6">
        <w:rPr>
          <w:sz w:val="24"/>
          <w:szCs w:val="24"/>
        </w:rPr>
        <w:t>Git, GitHub, MS Office, pyttsx3</w:t>
      </w:r>
      <w:r w:rsidR="00184525" w:rsidRPr="00184525">
        <w:rPr>
          <w:sz w:val="24"/>
          <w:szCs w:val="24"/>
        </w:rPr>
        <w:t>AI.</w:t>
      </w:r>
    </w:p>
    <w:p w14:paraId="15BECBC9" w14:textId="77777777" w:rsidR="002E4F8F" w:rsidRPr="002E4F8F" w:rsidRDefault="002E4F8F" w:rsidP="002E4F8F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6E63A6">
        <w:rPr>
          <w:b/>
          <w:bCs/>
          <w:sz w:val="24"/>
          <w:szCs w:val="24"/>
        </w:rPr>
        <w:t>AI Tools:</w:t>
      </w:r>
    </w:p>
    <w:p w14:paraId="00D73497" w14:textId="40FBC4EF" w:rsidR="002E4F8F" w:rsidRPr="002E4F8F" w:rsidRDefault="002E4F8F" w:rsidP="002E4F8F">
      <w:pPr>
        <w:pStyle w:val="ListParagraph"/>
        <w:ind w:left="1440"/>
        <w:rPr>
          <w:sz w:val="24"/>
          <w:szCs w:val="24"/>
          <w:lang w:val="en-IN"/>
        </w:rPr>
      </w:pPr>
      <w:r w:rsidRPr="006E63A6">
        <w:rPr>
          <w:sz w:val="24"/>
          <w:szCs w:val="24"/>
        </w:rPr>
        <w:t xml:space="preserve"> ChatGPT, Claude AI, Gemini AI</w:t>
      </w:r>
    </w:p>
    <w:p w14:paraId="0E1E8B66" w14:textId="77777777" w:rsidR="002E4F8F" w:rsidRPr="002E4F8F" w:rsidRDefault="002E4F8F" w:rsidP="002E4F8F">
      <w:pPr>
        <w:pStyle w:val="ListParagraph"/>
        <w:rPr>
          <w:sz w:val="24"/>
          <w:szCs w:val="24"/>
          <w:lang w:val="en-IN"/>
        </w:rPr>
      </w:pPr>
    </w:p>
    <w:p w14:paraId="389AA5E7" w14:textId="77777777" w:rsidR="002E4F8F" w:rsidRPr="002E4F8F" w:rsidRDefault="002E4F8F" w:rsidP="002E4F8F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6E63A6">
        <w:rPr>
          <w:b/>
          <w:bCs/>
          <w:sz w:val="24"/>
          <w:szCs w:val="24"/>
        </w:rPr>
        <w:t>Development Areas:</w:t>
      </w:r>
      <w:r w:rsidRPr="006E63A6">
        <w:rPr>
          <w:sz w:val="24"/>
          <w:szCs w:val="24"/>
        </w:rPr>
        <w:t xml:space="preserve"> </w:t>
      </w:r>
    </w:p>
    <w:p w14:paraId="5CF071C7" w14:textId="539C9205" w:rsidR="002E4F8F" w:rsidRPr="006E63A6" w:rsidRDefault="002E4F8F" w:rsidP="002E4F8F">
      <w:pPr>
        <w:pStyle w:val="ListParagraph"/>
        <w:ind w:left="1440"/>
        <w:rPr>
          <w:sz w:val="24"/>
          <w:szCs w:val="24"/>
          <w:lang w:val="en-IN"/>
        </w:rPr>
      </w:pPr>
      <w:r w:rsidRPr="006E63A6">
        <w:rPr>
          <w:sz w:val="24"/>
          <w:szCs w:val="24"/>
        </w:rPr>
        <w:t>Full-stack development, API integration, responsive design</w:t>
      </w:r>
    </w:p>
    <w:p w14:paraId="6A66EEAD" w14:textId="022D4ED8" w:rsidR="00E313E7" w:rsidRPr="008E295F" w:rsidRDefault="00E313E7" w:rsidP="00E313E7">
      <w:pPr>
        <w:rPr>
          <w:sz w:val="24"/>
          <w:szCs w:val="24"/>
          <w:lang w:val="en-IN"/>
        </w:rPr>
      </w:pPr>
      <w:r w:rsidRPr="008E295F">
        <w:rPr>
          <w:sz w:val="24"/>
          <w:szCs w:val="24"/>
          <w:lang w:val="en-IN"/>
        </w:rPr>
        <w:t xml:space="preserve">        </w:t>
      </w:r>
    </w:p>
    <w:p w14:paraId="047606DC" w14:textId="77777777" w:rsidR="00B52B64" w:rsidRDefault="00B52B64" w:rsidP="001246F0">
      <w:pPr>
        <w:rPr>
          <w:lang w:val="en-IN"/>
        </w:rPr>
      </w:pPr>
    </w:p>
    <w:p w14:paraId="59AA0151" w14:textId="77777777" w:rsidR="001246F0" w:rsidRPr="001246F0" w:rsidRDefault="001246F0" w:rsidP="001246F0">
      <w:pPr>
        <w:rPr>
          <w:lang w:val="en-IN"/>
        </w:rPr>
      </w:pPr>
    </w:p>
    <w:p w14:paraId="627FF27C" w14:textId="6616A755" w:rsidR="0073141A" w:rsidRDefault="00B52B64" w:rsidP="00B52B64">
      <w:pPr>
        <w:jc w:val="center"/>
        <w:rPr>
          <w:b/>
          <w:caps/>
          <w:color w:val="577188" w:themeColor="accent1" w:themeShade="BF"/>
          <w:spacing w:val="20"/>
        </w:rPr>
      </w:pPr>
      <w:r w:rsidRPr="008E295F">
        <w:rPr>
          <w:b/>
          <w:caps/>
          <w:color w:val="577188" w:themeColor="accent1" w:themeShade="BF"/>
          <w:spacing w:val="20"/>
          <w:sz w:val="28"/>
          <w:szCs w:val="28"/>
        </w:rPr>
        <w:lastRenderedPageBreak/>
        <w:t>PROFESSIONAL EXPERIENCE</w:t>
      </w:r>
      <w:r w:rsidR="0073141A"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7AAC03AA" wp14:editId="341586C5">
                <wp:extent cx="5943600" cy="0"/>
                <wp:effectExtent l="0" t="0" r="0" b="0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13E1D12" id="Straight Connector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5C22BF66" w14:textId="77777777" w:rsidR="00E313E7" w:rsidRPr="0073141A" w:rsidRDefault="00E313E7" w:rsidP="00B52B64">
      <w:pPr>
        <w:jc w:val="center"/>
        <w:rPr>
          <w:sz w:val="8"/>
          <w:szCs w:val="10"/>
        </w:rPr>
      </w:pPr>
    </w:p>
    <w:p w14:paraId="6D00386E" w14:textId="77777777" w:rsidR="00FB7CD3" w:rsidRDefault="00FB7CD3" w:rsidP="008A268C">
      <w:pPr>
        <w:pStyle w:val="Heading2"/>
        <w:rPr>
          <w:sz w:val="24"/>
          <w:szCs w:val="24"/>
        </w:rPr>
      </w:pPr>
      <w:r w:rsidRPr="00FB7CD3">
        <w:rPr>
          <w:sz w:val="24"/>
          <w:szCs w:val="24"/>
        </w:rPr>
        <w:t>Freelance Trainer - Python, Django &amp; Web Development</w:t>
      </w:r>
    </w:p>
    <w:p w14:paraId="618678A7" w14:textId="1ED734F5" w:rsidR="00E04EC3" w:rsidRPr="008E295F" w:rsidRDefault="00B52B64" w:rsidP="008A268C">
      <w:pPr>
        <w:pStyle w:val="Heading2"/>
        <w:rPr>
          <w:sz w:val="24"/>
          <w:szCs w:val="24"/>
        </w:rPr>
      </w:pPr>
      <w:proofErr w:type="spellStart"/>
      <w:r w:rsidRPr="008E295F">
        <w:rPr>
          <w:i/>
          <w:iCs/>
          <w:sz w:val="24"/>
          <w:szCs w:val="24"/>
        </w:rPr>
        <w:t>Ziawin</w:t>
      </w:r>
      <w:proofErr w:type="spellEnd"/>
      <w:r w:rsidRPr="008E295F">
        <w:rPr>
          <w:i/>
          <w:iCs/>
          <w:sz w:val="24"/>
          <w:szCs w:val="24"/>
        </w:rPr>
        <w:t xml:space="preserve"> Elite Institute, </w:t>
      </w:r>
      <w:proofErr w:type="spellStart"/>
      <w:r w:rsidR="00322ED9" w:rsidRPr="00322ED9">
        <w:rPr>
          <w:i/>
          <w:iCs/>
          <w:sz w:val="24"/>
          <w:szCs w:val="24"/>
        </w:rPr>
        <w:t>Thiruvanamali</w:t>
      </w:r>
      <w:proofErr w:type="spellEnd"/>
      <w:r w:rsidR="00322ED9" w:rsidRPr="00322ED9">
        <w:rPr>
          <w:i/>
          <w:iCs/>
          <w:sz w:val="24"/>
          <w:szCs w:val="24"/>
        </w:rPr>
        <w:t xml:space="preserve"> (Remote) | Feb 2024 - </w:t>
      </w:r>
      <w:r w:rsidR="00D33DAC">
        <w:rPr>
          <w:i/>
          <w:iCs/>
          <w:sz w:val="24"/>
          <w:szCs w:val="24"/>
        </w:rPr>
        <w:t>Jan</w:t>
      </w:r>
      <w:r w:rsidR="00322ED9" w:rsidRPr="00322ED9">
        <w:rPr>
          <w:i/>
          <w:iCs/>
          <w:sz w:val="24"/>
          <w:szCs w:val="24"/>
        </w:rPr>
        <w:t xml:space="preserve"> 202</w:t>
      </w:r>
      <w:r w:rsidR="00D33DAC">
        <w:rPr>
          <w:i/>
          <w:iCs/>
          <w:sz w:val="24"/>
          <w:szCs w:val="24"/>
        </w:rPr>
        <w:t>5</w:t>
      </w:r>
      <w:r w:rsidR="008A268C" w:rsidRPr="008E295F">
        <w:rPr>
          <w:sz w:val="24"/>
          <w:szCs w:val="24"/>
        </w:rPr>
        <w:tab/>
      </w:r>
    </w:p>
    <w:p w14:paraId="121987DC" w14:textId="77777777" w:rsidR="00353C68" w:rsidRPr="00353C68" w:rsidRDefault="007F162B" w:rsidP="007F162B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 w:rsidRPr="007F162B">
        <w:rPr>
          <w:sz w:val="24"/>
          <w:szCs w:val="24"/>
        </w:rPr>
        <w:t>Taught 24+ hours monthly of hands-on Python, Django, and web development to eager students</w:t>
      </w:r>
    </w:p>
    <w:p w14:paraId="3F6929F9" w14:textId="77777777" w:rsidR="00353C68" w:rsidRPr="00353C68" w:rsidRDefault="00353C68" w:rsidP="00B52B64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 w:rsidRPr="00353C68">
        <w:rPr>
          <w:sz w:val="24"/>
          <w:szCs w:val="24"/>
        </w:rPr>
        <w:t>Created training materials that actually made sense to beginners and advanced learners alike</w:t>
      </w:r>
    </w:p>
    <w:p w14:paraId="677055FC" w14:textId="028C2EBB" w:rsidR="00B52B64" w:rsidRPr="008E295F" w:rsidRDefault="00F94F25" w:rsidP="00B52B64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 w:rsidRPr="00F94F25">
        <w:rPr>
          <w:sz w:val="24"/>
          <w:szCs w:val="24"/>
        </w:rPr>
        <w:t>Spent countless hours in one-on-one sessions helping students overcome coding roadblocks</w:t>
      </w:r>
      <w:r w:rsidR="00B52B64" w:rsidRPr="008E295F">
        <w:rPr>
          <w:sz w:val="24"/>
          <w:szCs w:val="24"/>
          <w:lang w:val="en-IN"/>
        </w:rPr>
        <w:t>.</w:t>
      </w:r>
    </w:p>
    <w:p w14:paraId="7CEC4FBE" w14:textId="732B8873" w:rsidR="0073141A" w:rsidRPr="00F94F25" w:rsidRDefault="00F94F25" w:rsidP="00F94F2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94F25">
        <w:rPr>
          <w:sz w:val="24"/>
          <w:szCs w:val="24"/>
        </w:rPr>
        <w:t>Worked closely with the institute team to build e-learning modules that students genuinely enjoyed</w:t>
      </w:r>
    </w:p>
    <w:p w14:paraId="6FDA4466" w14:textId="77777777" w:rsidR="003A2E5C" w:rsidRPr="008E295F" w:rsidRDefault="003A2E5C" w:rsidP="008A268C">
      <w:pPr>
        <w:pStyle w:val="Heading2"/>
        <w:rPr>
          <w:i/>
          <w:iCs/>
          <w:sz w:val="24"/>
          <w:szCs w:val="24"/>
          <w:lang w:val="en-IN"/>
        </w:rPr>
      </w:pPr>
      <w:r w:rsidRPr="008E295F">
        <w:rPr>
          <w:sz w:val="24"/>
          <w:szCs w:val="24"/>
          <w:lang w:val="en-IN"/>
        </w:rPr>
        <w:t xml:space="preserve">Technical Trainer </w:t>
      </w:r>
      <w:r w:rsidRPr="003A2E5C">
        <w:rPr>
          <w:i/>
          <w:iCs/>
          <w:sz w:val="24"/>
          <w:szCs w:val="24"/>
          <w:lang w:val="en-IN"/>
        </w:rPr>
        <w:t xml:space="preserve">ASPIREDEV, </w:t>
      </w:r>
    </w:p>
    <w:p w14:paraId="10BC2616" w14:textId="73693F32" w:rsidR="00E04EC3" w:rsidRPr="008E295F" w:rsidRDefault="003A2E5C" w:rsidP="008A268C">
      <w:pPr>
        <w:pStyle w:val="Heading2"/>
        <w:rPr>
          <w:sz w:val="24"/>
          <w:szCs w:val="24"/>
        </w:rPr>
      </w:pPr>
      <w:r w:rsidRPr="003A2E5C">
        <w:rPr>
          <w:i/>
          <w:iCs/>
          <w:sz w:val="24"/>
          <w:szCs w:val="24"/>
          <w:lang w:val="en-IN"/>
        </w:rPr>
        <w:t>Nagercoil, Tamil Nadu</w:t>
      </w:r>
      <w:r w:rsidRPr="003A2E5C">
        <w:rPr>
          <w:sz w:val="24"/>
          <w:szCs w:val="24"/>
          <w:lang w:val="en-IN"/>
        </w:rPr>
        <w:t xml:space="preserve"> | Apr 2022 - Feb 2023</w:t>
      </w:r>
      <w:r w:rsidRPr="008E295F">
        <w:rPr>
          <w:sz w:val="24"/>
          <w:szCs w:val="24"/>
          <w:lang w:val="en-IN"/>
        </w:rPr>
        <w:t xml:space="preserve"> </w:t>
      </w:r>
      <w:r w:rsidR="008A268C" w:rsidRPr="008E295F">
        <w:rPr>
          <w:sz w:val="24"/>
          <w:szCs w:val="24"/>
        </w:rPr>
        <w:tab/>
      </w:r>
    </w:p>
    <w:p w14:paraId="0AE15CA8" w14:textId="77777777" w:rsidR="00D4713D" w:rsidRPr="00D4713D" w:rsidRDefault="00D4713D" w:rsidP="003A2E5C">
      <w:pPr>
        <w:numPr>
          <w:ilvl w:val="0"/>
          <w:numId w:val="4"/>
        </w:numPr>
        <w:rPr>
          <w:sz w:val="24"/>
          <w:szCs w:val="24"/>
          <w:lang w:val="en-IN"/>
        </w:rPr>
      </w:pPr>
      <w:r w:rsidRPr="00D4713D">
        <w:rPr>
          <w:sz w:val="24"/>
          <w:szCs w:val="24"/>
        </w:rPr>
        <w:t>Guided students through web development projects, watching them go from confused to confident</w:t>
      </w:r>
    </w:p>
    <w:p w14:paraId="03DF4586" w14:textId="77777777" w:rsidR="00F037BA" w:rsidRPr="00F037BA" w:rsidRDefault="00F037BA" w:rsidP="003A2E5C">
      <w:pPr>
        <w:numPr>
          <w:ilvl w:val="0"/>
          <w:numId w:val="4"/>
        </w:numPr>
        <w:rPr>
          <w:sz w:val="24"/>
          <w:szCs w:val="24"/>
          <w:lang w:val="en-IN"/>
        </w:rPr>
      </w:pPr>
      <w:r w:rsidRPr="00F037BA">
        <w:rPr>
          <w:sz w:val="24"/>
          <w:szCs w:val="24"/>
        </w:rPr>
        <w:t>Focused on teaching real problem-solving skills rather than just syntax memorization</w:t>
      </w:r>
    </w:p>
    <w:p w14:paraId="6532E66A" w14:textId="6FFDFA15" w:rsidR="00E313E7" w:rsidRPr="003A4730" w:rsidRDefault="003A4730" w:rsidP="003A4730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3A4730">
        <w:rPr>
          <w:sz w:val="24"/>
          <w:szCs w:val="24"/>
        </w:rPr>
        <w:t>Designed learning paths that helped students build actual portfolios they could be proud of</w:t>
      </w:r>
    </w:p>
    <w:p w14:paraId="472A85E4" w14:textId="2190BEA8" w:rsidR="003A2E5C" w:rsidRPr="008E295F" w:rsidRDefault="003A2E5C" w:rsidP="003A2E5C">
      <w:pPr>
        <w:pStyle w:val="Heading2"/>
        <w:rPr>
          <w:i/>
          <w:iCs/>
          <w:sz w:val="24"/>
          <w:szCs w:val="24"/>
          <w:lang w:val="en-IN"/>
        </w:rPr>
      </w:pPr>
      <w:r w:rsidRPr="008E295F">
        <w:rPr>
          <w:sz w:val="24"/>
          <w:szCs w:val="24"/>
          <w:lang w:val="en-IN"/>
        </w:rPr>
        <w:t xml:space="preserve">Technical Trainer </w:t>
      </w:r>
      <w:proofErr w:type="spellStart"/>
      <w:r w:rsidRPr="008E295F">
        <w:rPr>
          <w:i/>
          <w:iCs/>
          <w:sz w:val="24"/>
          <w:szCs w:val="24"/>
        </w:rPr>
        <w:t>Networkzsystem</w:t>
      </w:r>
      <w:proofErr w:type="spellEnd"/>
      <w:r w:rsidRPr="003A2E5C">
        <w:rPr>
          <w:i/>
          <w:iCs/>
          <w:sz w:val="24"/>
          <w:szCs w:val="24"/>
          <w:lang w:val="en-IN"/>
        </w:rPr>
        <w:t xml:space="preserve">, </w:t>
      </w:r>
    </w:p>
    <w:p w14:paraId="455F69BF" w14:textId="1D82635C" w:rsidR="003A2E5C" w:rsidRPr="008E295F" w:rsidRDefault="003A2E5C" w:rsidP="003A2E5C">
      <w:pPr>
        <w:pStyle w:val="Heading2"/>
        <w:rPr>
          <w:sz w:val="24"/>
          <w:szCs w:val="24"/>
        </w:rPr>
      </w:pPr>
      <w:r w:rsidRPr="003A2E5C">
        <w:rPr>
          <w:i/>
          <w:iCs/>
          <w:sz w:val="24"/>
          <w:szCs w:val="24"/>
          <w:lang w:val="en-IN"/>
        </w:rPr>
        <w:t>Nagercoil, Tamil Nadu</w:t>
      </w:r>
      <w:r w:rsidRPr="003A2E5C">
        <w:rPr>
          <w:sz w:val="24"/>
          <w:szCs w:val="24"/>
          <w:lang w:val="en-IN"/>
        </w:rPr>
        <w:t xml:space="preserve"> | </w:t>
      </w:r>
      <w:r w:rsidRPr="008E295F">
        <w:rPr>
          <w:sz w:val="24"/>
          <w:szCs w:val="24"/>
        </w:rPr>
        <w:t>Dec 2020 - Dec 2021</w:t>
      </w:r>
      <w:r w:rsidRPr="008E295F">
        <w:rPr>
          <w:sz w:val="24"/>
          <w:szCs w:val="24"/>
        </w:rPr>
        <w:tab/>
      </w:r>
    </w:p>
    <w:p w14:paraId="349649B5" w14:textId="0493BD08" w:rsidR="003A2E5C" w:rsidRPr="008E295F" w:rsidRDefault="003A2E5C" w:rsidP="003A2E5C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8E295F">
        <w:rPr>
          <w:sz w:val="24"/>
          <w:szCs w:val="24"/>
          <w:lang w:val="en-IN"/>
        </w:rPr>
        <w:t>Developed customized training programs for various technical audiences, including new hires and experienced professionals.</w:t>
      </w:r>
    </w:p>
    <w:p w14:paraId="0496686B" w14:textId="35574E32" w:rsidR="003A2E5C" w:rsidRPr="008E295F" w:rsidRDefault="003A2E5C" w:rsidP="003A2E5C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8E295F">
        <w:rPr>
          <w:sz w:val="24"/>
          <w:szCs w:val="24"/>
          <w:lang w:val="en-IN"/>
        </w:rPr>
        <w:t>Implemented diverse teaching methodologies, including hands-on labs and e-learning modules.</w:t>
      </w:r>
    </w:p>
    <w:p w14:paraId="1D0DC96D" w14:textId="3C9750F0" w:rsidR="0073141A" w:rsidRPr="00694ABA" w:rsidRDefault="003A2E5C" w:rsidP="00DE7BDB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8E295F">
        <w:rPr>
          <w:sz w:val="24"/>
          <w:szCs w:val="24"/>
          <w:lang w:val="en-IN"/>
        </w:rPr>
        <w:t>Worked closely with students to provide technical solutions and constructive feedback on project work.</w:t>
      </w:r>
    </w:p>
    <w:p w14:paraId="34F50D40" w14:textId="77777777" w:rsidR="00E04EC3" w:rsidRPr="003D2014" w:rsidRDefault="00671CC8" w:rsidP="00DE7BDB">
      <w:pPr>
        <w:pStyle w:val="Subtitle"/>
        <w:jc w:val="center"/>
      </w:pPr>
      <w:sdt>
        <w:sdtPr>
          <w:id w:val="-2054070331"/>
          <w:placeholder>
            <w:docPart w:val="5361E339CE8D47E49DCB111E0A63CC40"/>
          </w:placeholder>
          <w:temporary/>
          <w:showingPlcHdr/>
          <w15:appearance w15:val="hidden"/>
        </w:sdtPr>
        <w:sdtEndPr/>
        <w:sdtContent>
          <w:r w:rsidR="00E04EC3" w:rsidRPr="008E295F">
            <w:rPr>
              <w:sz w:val="28"/>
              <w:szCs w:val="28"/>
            </w:rPr>
            <w:t>Education</w:t>
          </w:r>
        </w:sdtContent>
      </w:sdt>
    </w:p>
    <w:p w14:paraId="380A21FF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38E010B4" wp14:editId="06ED9AC4">
                <wp:extent cx="5943600" cy="0"/>
                <wp:effectExtent l="0" t="0" r="0" b="0"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D77B070" id="Straight Connector 1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77C713FE" w14:textId="7C1AFA2B" w:rsidR="00E04EC3" w:rsidRPr="008E295F" w:rsidRDefault="003A2E5C" w:rsidP="008A268C">
      <w:pPr>
        <w:pStyle w:val="Heading2"/>
        <w:rPr>
          <w:sz w:val="24"/>
          <w:szCs w:val="24"/>
        </w:rPr>
      </w:pPr>
      <w:r w:rsidRPr="008E295F">
        <w:rPr>
          <w:sz w:val="24"/>
          <w:szCs w:val="24"/>
        </w:rPr>
        <w:t>Bachelor of Engineering (B.E.) in Electronics and Communication Engineering (ECE)</w:t>
      </w:r>
      <w:r w:rsidR="008A268C" w:rsidRPr="008E295F">
        <w:rPr>
          <w:sz w:val="24"/>
          <w:szCs w:val="24"/>
        </w:rPr>
        <w:tab/>
      </w:r>
    </w:p>
    <w:p w14:paraId="099777B7" w14:textId="1430960D" w:rsidR="003A2E5C" w:rsidRPr="008E295F" w:rsidRDefault="003A2E5C" w:rsidP="00BC06B7">
      <w:pPr>
        <w:rPr>
          <w:sz w:val="24"/>
          <w:szCs w:val="24"/>
        </w:rPr>
      </w:pPr>
      <w:r w:rsidRPr="008E295F">
        <w:rPr>
          <w:sz w:val="24"/>
          <w:szCs w:val="24"/>
        </w:rPr>
        <w:t>Vins Christian College of Engineering, Nagercoil | 2016 – 2020</w:t>
      </w:r>
    </w:p>
    <w:p w14:paraId="7D720E37" w14:textId="77777777" w:rsidR="003A2E5C" w:rsidRPr="008E295F" w:rsidRDefault="003A2E5C" w:rsidP="003A2E5C">
      <w:pPr>
        <w:rPr>
          <w:rFonts w:asciiTheme="majorHAnsi" w:eastAsiaTheme="majorEastAsia" w:hAnsiTheme="majorHAnsi" w:cstheme="majorBidi"/>
          <w:b/>
          <w:bCs/>
          <w:kern w:val="20"/>
          <w:sz w:val="24"/>
          <w:szCs w:val="24"/>
          <w14:ligatures w14:val="standardContextual"/>
        </w:rPr>
      </w:pPr>
      <w:r w:rsidRPr="008E295F">
        <w:rPr>
          <w:rFonts w:asciiTheme="majorHAnsi" w:eastAsiaTheme="majorEastAsia" w:hAnsiTheme="majorHAnsi" w:cstheme="majorBidi"/>
          <w:b/>
          <w:bCs/>
          <w:kern w:val="20"/>
          <w:sz w:val="24"/>
          <w:szCs w:val="24"/>
          <w14:ligatures w14:val="standardContextual"/>
        </w:rPr>
        <w:t>Higher Secondary Certificate (HSC)</w:t>
      </w:r>
    </w:p>
    <w:p w14:paraId="0C305BE7" w14:textId="34EBA93B" w:rsidR="003A2E5C" w:rsidRPr="008E295F" w:rsidRDefault="003A2E5C" w:rsidP="00BC06B7">
      <w:pPr>
        <w:rPr>
          <w:sz w:val="24"/>
          <w:szCs w:val="24"/>
        </w:rPr>
      </w:pPr>
      <w:r w:rsidRPr="008E295F">
        <w:rPr>
          <w:sz w:val="24"/>
          <w:szCs w:val="24"/>
        </w:rPr>
        <w:t>St. Joseph's Convent Higher Secondary School, Nagercoil | 2015 – 2016</w:t>
      </w:r>
    </w:p>
    <w:p w14:paraId="1878A664" w14:textId="77777777" w:rsidR="003A2E5C" w:rsidRPr="008E295F" w:rsidRDefault="003A2E5C" w:rsidP="003A2E5C">
      <w:pPr>
        <w:rPr>
          <w:rFonts w:asciiTheme="majorHAnsi" w:eastAsiaTheme="majorEastAsia" w:hAnsiTheme="majorHAnsi" w:cstheme="majorBidi"/>
          <w:b/>
          <w:bCs/>
          <w:kern w:val="20"/>
          <w:sz w:val="24"/>
          <w:szCs w:val="24"/>
          <w14:ligatures w14:val="standardContextual"/>
        </w:rPr>
      </w:pPr>
      <w:r w:rsidRPr="008E295F">
        <w:rPr>
          <w:rFonts w:asciiTheme="majorHAnsi" w:eastAsiaTheme="majorEastAsia" w:hAnsiTheme="majorHAnsi" w:cstheme="majorBidi"/>
          <w:b/>
          <w:bCs/>
          <w:kern w:val="20"/>
          <w:sz w:val="24"/>
          <w:szCs w:val="24"/>
          <w14:ligatures w14:val="standardContextual"/>
        </w:rPr>
        <w:t xml:space="preserve">Secondary School Leaving Certificate (SSLC) </w:t>
      </w:r>
    </w:p>
    <w:p w14:paraId="55345745" w14:textId="5E73B877" w:rsidR="003A2E5C" w:rsidRPr="008E295F" w:rsidRDefault="003A2E5C" w:rsidP="003A2E5C">
      <w:pPr>
        <w:rPr>
          <w:sz w:val="24"/>
          <w:szCs w:val="24"/>
        </w:rPr>
      </w:pPr>
      <w:r w:rsidRPr="008E295F">
        <w:rPr>
          <w:sz w:val="24"/>
          <w:szCs w:val="24"/>
        </w:rPr>
        <w:t>St. Joseph's Convent Higher Secondary School, Nagercoil | 2015 – 2016</w:t>
      </w:r>
    </w:p>
    <w:p w14:paraId="2217F07F" w14:textId="54CC3A5C" w:rsidR="00E04EC3" w:rsidRDefault="00E04EC3" w:rsidP="00BC06B7"/>
    <w:p w14:paraId="0B72004C" w14:textId="77777777" w:rsidR="00E04EC3" w:rsidRPr="00D6086E" w:rsidRDefault="00671CC8" w:rsidP="00DE7BDB">
      <w:pPr>
        <w:pStyle w:val="Subtitle"/>
        <w:jc w:val="center"/>
      </w:pPr>
      <w:sdt>
        <w:sdtPr>
          <w:id w:val="1984729288"/>
          <w:placeholder>
            <w:docPart w:val="F00815F02DCE45E18178E0A65040EA5A"/>
          </w:placeholder>
          <w:temporary/>
          <w:showingPlcHdr/>
          <w15:appearance w15:val="hidden"/>
        </w:sdtPr>
        <w:sdtEndPr/>
        <w:sdtContent>
          <w:r w:rsidR="00E04EC3" w:rsidRPr="008E295F">
            <w:rPr>
              <w:sz w:val="28"/>
              <w:szCs w:val="28"/>
            </w:rPr>
            <w:t>communication</w:t>
          </w:r>
        </w:sdtContent>
      </w:sdt>
    </w:p>
    <w:p w14:paraId="2F821404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64570EB8" wp14:editId="7ADC878D">
                <wp:extent cx="5943600" cy="0"/>
                <wp:effectExtent l="0" t="0" r="0" b="0"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DD12CDA" id="Straight Connector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61013FC0" w14:textId="084C8E44" w:rsidR="009326EB" w:rsidRPr="008E295F" w:rsidRDefault="009326EB" w:rsidP="009326EB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8E295F">
        <w:rPr>
          <w:sz w:val="24"/>
          <w:szCs w:val="24"/>
          <w:lang w:val="en-IN"/>
        </w:rPr>
        <w:lastRenderedPageBreak/>
        <w:t>Proficient in explaining complex technical concepts to diverse audiences.</w:t>
      </w:r>
    </w:p>
    <w:p w14:paraId="07F7807F" w14:textId="311DAC6A" w:rsidR="009326EB" w:rsidRPr="008E295F" w:rsidRDefault="009326EB" w:rsidP="009326EB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8E295F">
        <w:rPr>
          <w:sz w:val="24"/>
          <w:szCs w:val="24"/>
          <w:lang w:val="en-IN"/>
        </w:rPr>
        <w:t>Experienced in mentoring and providing constructive feedback.</w:t>
      </w:r>
    </w:p>
    <w:p w14:paraId="3D093026" w14:textId="32BB276F" w:rsidR="009326EB" w:rsidRPr="009326EB" w:rsidRDefault="009326EB" w:rsidP="009326EB">
      <w:pPr>
        <w:rPr>
          <w:sz w:val="24"/>
          <w:szCs w:val="24"/>
          <w:lang w:val="en-IN"/>
        </w:rPr>
      </w:pPr>
      <w:r w:rsidRPr="008E295F">
        <w:rPr>
          <w:sz w:val="24"/>
          <w:szCs w:val="24"/>
          <w:lang w:val="en-IN"/>
        </w:rPr>
        <w:t xml:space="preserve">      </w:t>
      </w:r>
      <w:r w:rsidRPr="009326EB">
        <w:rPr>
          <w:b/>
          <w:bCs/>
          <w:sz w:val="24"/>
          <w:szCs w:val="24"/>
          <w:lang w:val="en-IN"/>
        </w:rPr>
        <w:t>Languages:</w:t>
      </w:r>
    </w:p>
    <w:p w14:paraId="2488FB7F" w14:textId="77777777" w:rsidR="009326EB" w:rsidRPr="009326EB" w:rsidRDefault="009326EB" w:rsidP="009326EB">
      <w:pPr>
        <w:numPr>
          <w:ilvl w:val="0"/>
          <w:numId w:val="6"/>
        </w:numPr>
        <w:tabs>
          <w:tab w:val="num" w:pos="720"/>
        </w:tabs>
        <w:rPr>
          <w:sz w:val="24"/>
          <w:szCs w:val="24"/>
          <w:lang w:val="en-IN"/>
        </w:rPr>
      </w:pPr>
      <w:r w:rsidRPr="009326EB">
        <w:rPr>
          <w:sz w:val="24"/>
          <w:szCs w:val="24"/>
          <w:lang w:val="en-IN"/>
        </w:rPr>
        <w:t>Tamil: Native proficiency</w:t>
      </w:r>
    </w:p>
    <w:p w14:paraId="3624FADF" w14:textId="77777777" w:rsidR="009326EB" w:rsidRPr="009326EB" w:rsidRDefault="009326EB" w:rsidP="009326EB">
      <w:pPr>
        <w:numPr>
          <w:ilvl w:val="0"/>
          <w:numId w:val="6"/>
        </w:numPr>
        <w:tabs>
          <w:tab w:val="num" w:pos="720"/>
        </w:tabs>
        <w:rPr>
          <w:sz w:val="24"/>
          <w:szCs w:val="24"/>
          <w:lang w:val="en-IN"/>
        </w:rPr>
      </w:pPr>
      <w:r w:rsidRPr="009326EB">
        <w:rPr>
          <w:sz w:val="24"/>
          <w:szCs w:val="24"/>
          <w:lang w:val="en-IN"/>
        </w:rPr>
        <w:t>English: Intermediate proficiency</w:t>
      </w:r>
    </w:p>
    <w:p w14:paraId="2C469DF8" w14:textId="3F3FC273" w:rsidR="00E04EC3" w:rsidRDefault="00E04EC3" w:rsidP="00BC06B7"/>
    <w:p w14:paraId="2C26F5A2" w14:textId="77777777" w:rsidR="00E04EC3" w:rsidRPr="00D6086E" w:rsidRDefault="00671CC8" w:rsidP="00DE7BDB">
      <w:pPr>
        <w:pStyle w:val="Subtitle"/>
        <w:jc w:val="center"/>
      </w:pPr>
      <w:sdt>
        <w:sdtPr>
          <w:id w:val="692963234"/>
          <w:placeholder>
            <w:docPart w:val="F8E4B174BD62420BADC4C7009E0A7C0A"/>
          </w:placeholder>
          <w:temporary/>
          <w:showingPlcHdr/>
          <w15:appearance w15:val="hidden"/>
        </w:sdtPr>
        <w:sdtEndPr/>
        <w:sdtContent>
          <w:r w:rsidR="00E04EC3" w:rsidRPr="008E295F">
            <w:rPr>
              <w:sz w:val="28"/>
              <w:szCs w:val="28"/>
            </w:rPr>
            <w:t>Leadership</w:t>
          </w:r>
        </w:sdtContent>
      </w:sdt>
    </w:p>
    <w:p w14:paraId="6DAA06B7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79491CD6" wp14:editId="04E43E40">
                <wp:extent cx="5943600" cy="0"/>
                <wp:effectExtent l="0" t="0" r="0" b="0"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69DD77A" id="Straight Connector 1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" strokecolor="#e5eaee [660]" strokeweight="1pt">
                <w10:anchorlock/>
              </v:line>
            </w:pict>
          </mc:Fallback>
        </mc:AlternateContent>
      </w:r>
    </w:p>
    <w:p w14:paraId="749F6BDB" w14:textId="7313E4D2" w:rsidR="009326EB" w:rsidRPr="008E295F" w:rsidRDefault="009326EB" w:rsidP="009326EB">
      <w:pPr>
        <w:pStyle w:val="ListParagraph"/>
        <w:numPr>
          <w:ilvl w:val="0"/>
          <w:numId w:val="8"/>
        </w:numPr>
        <w:rPr>
          <w:sz w:val="24"/>
          <w:szCs w:val="24"/>
          <w:lang w:val="en-IN"/>
        </w:rPr>
      </w:pPr>
      <w:r w:rsidRPr="008E295F">
        <w:rPr>
          <w:sz w:val="24"/>
          <w:szCs w:val="24"/>
          <w:lang w:val="en-IN"/>
        </w:rPr>
        <w:t>Coordinated online training sessions and workshops.</w:t>
      </w:r>
    </w:p>
    <w:p w14:paraId="22F9B5A2" w14:textId="16D0FD27" w:rsidR="009326EB" w:rsidRPr="008E295F" w:rsidRDefault="009326EB" w:rsidP="009326EB">
      <w:pPr>
        <w:pStyle w:val="ListParagraph"/>
        <w:numPr>
          <w:ilvl w:val="0"/>
          <w:numId w:val="8"/>
        </w:numPr>
        <w:rPr>
          <w:sz w:val="24"/>
          <w:szCs w:val="24"/>
          <w:lang w:val="en-IN"/>
        </w:rPr>
      </w:pPr>
      <w:r w:rsidRPr="008E295F">
        <w:rPr>
          <w:sz w:val="24"/>
          <w:szCs w:val="24"/>
          <w:lang w:val="en-IN"/>
        </w:rPr>
        <w:t>Mentored trainees in their learning paths, fostering a collaborative environment.</w:t>
      </w:r>
    </w:p>
    <w:p w14:paraId="60B9D21B" w14:textId="04AD36BF" w:rsidR="009326EB" w:rsidRPr="008E295F" w:rsidRDefault="009326EB" w:rsidP="009326EB">
      <w:pPr>
        <w:pStyle w:val="ListParagraph"/>
        <w:numPr>
          <w:ilvl w:val="0"/>
          <w:numId w:val="8"/>
        </w:numPr>
        <w:rPr>
          <w:sz w:val="24"/>
          <w:szCs w:val="24"/>
          <w:lang w:val="en-IN"/>
        </w:rPr>
      </w:pPr>
      <w:r w:rsidRPr="008E295F">
        <w:rPr>
          <w:sz w:val="24"/>
          <w:szCs w:val="24"/>
          <w:lang w:val="en-IN"/>
        </w:rPr>
        <w:t>Developed training materials to enhance educational program effectiveness.</w:t>
      </w:r>
    </w:p>
    <w:p w14:paraId="06B83634" w14:textId="2F4E5C1D" w:rsidR="002B232E" w:rsidRPr="00D3426E" w:rsidRDefault="009326EB" w:rsidP="00D3426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E295F">
        <w:rPr>
          <w:sz w:val="24"/>
          <w:szCs w:val="24"/>
          <w:lang w:val="en-IN"/>
        </w:rPr>
        <w:t>Participated in community engagement activities.</w:t>
      </w:r>
    </w:p>
    <w:p w14:paraId="1052C55C" w14:textId="2FBB6D18" w:rsidR="00E04EC3" w:rsidRPr="00D3426E" w:rsidRDefault="009326EB" w:rsidP="00DE7BDB">
      <w:pPr>
        <w:pStyle w:val="Subtitle"/>
        <w:jc w:val="center"/>
        <w:rPr>
          <w:sz w:val="28"/>
          <w:szCs w:val="28"/>
        </w:rPr>
      </w:pPr>
      <w:r w:rsidRPr="00D3426E">
        <w:rPr>
          <w:sz w:val="28"/>
          <w:szCs w:val="28"/>
        </w:rPr>
        <w:t>PROJECTS</w:t>
      </w:r>
    </w:p>
    <w:p w14:paraId="526A22CD" w14:textId="77777777" w:rsid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4334BE25" wp14:editId="596F6150">
                <wp:extent cx="5943600" cy="0"/>
                <wp:effectExtent l="0" t="0" r="0" b="0"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45C0AA9" id="Straight Connector 1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" strokecolor="#e5eaee [660]" strokeweight="1pt">
                <w10:anchorlock/>
              </v:line>
            </w:pict>
          </mc:Fallback>
        </mc:AlternateContent>
      </w:r>
    </w:p>
    <w:p w14:paraId="27BCD125" w14:textId="77777777" w:rsidR="009326EB" w:rsidRPr="0073141A" w:rsidRDefault="009326EB" w:rsidP="0073141A">
      <w:pPr>
        <w:rPr>
          <w:sz w:val="8"/>
          <w:szCs w:val="10"/>
        </w:rPr>
      </w:pPr>
    </w:p>
    <w:p w14:paraId="58842F51" w14:textId="77777777" w:rsidR="00050F15" w:rsidRPr="00050F15" w:rsidRDefault="00050F15" w:rsidP="00050F15">
      <w:pPr>
        <w:pStyle w:val="ReferenceHeader"/>
        <w:tabs>
          <w:tab w:val="center" w:pos="4680"/>
          <w:tab w:val="right" w:pos="9360"/>
        </w:tabs>
        <w:rPr>
          <w:b w:val="0"/>
          <w:bCs w:val="0"/>
          <w:sz w:val="24"/>
          <w:szCs w:val="24"/>
          <w:lang w:val="en-IN"/>
        </w:rPr>
      </w:pPr>
      <w:r w:rsidRPr="00050F15">
        <w:rPr>
          <w:sz w:val="24"/>
          <w:szCs w:val="24"/>
          <w:lang w:val="en-IN"/>
        </w:rPr>
        <w:t xml:space="preserve">E-commerce Platform with </w:t>
      </w:r>
      <w:proofErr w:type="spellStart"/>
      <w:r w:rsidRPr="00050F15">
        <w:rPr>
          <w:sz w:val="24"/>
          <w:szCs w:val="24"/>
          <w:lang w:val="en-IN"/>
        </w:rPr>
        <w:t>Razorpay</w:t>
      </w:r>
      <w:proofErr w:type="spellEnd"/>
      <w:r w:rsidRPr="00050F15">
        <w:rPr>
          <w:sz w:val="24"/>
          <w:szCs w:val="24"/>
          <w:lang w:val="en-IN"/>
        </w:rPr>
        <w:t xml:space="preserve"> Integration</w:t>
      </w:r>
      <w:r w:rsidRPr="00050F15">
        <w:rPr>
          <w:sz w:val="24"/>
          <w:szCs w:val="24"/>
          <w:lang w:val="en-IN"/>
        </w:rPr>
        <w:br/>
      </w:r>
      <w:r w:rsidRPr="00050F15">
        <w:rPr>
          <w:i/>
          <w:iCs/>
          <w:sz w:val="24"/>
          <w:szCs w:val="24"/>
          <w:lang w:val="en-IN"/>
        </w:rPr>
        <w:t xml:space="preserve">Live Demo: </w:t>
      </w:r>
      <w:hyperlink r:id="rId13" w:history="1">
        <w:r w:rsidRPr="00050F15">
          <w:rPr>
            <w:rStyle w:val="Hyperlink"/>
            <w:b w:val="0"/>
            <w:bCs w:val="0"/>
            <w:i/>
            <w:iCs/>
            <w:sz w:val="24"/>
            <w:szCs w:val="24"/>
            <w:lang w:val="en-IN"/>
          </w:rPr>
          <w:t>https://kayathirinagarajan.pythonanywhere.com/</w:t>
        </w:r>
      </w:hyperlink>
    </w:p>
    <w:p w14:paraId="6218205F" w14:textId="77777777" w:rsidR="00050F15" w:rsidRPr="007E120F" w:rsidRDefault="00050F15" w:rsidP="007E120F">
      <w:pPr>
        <w:pStyle w:val="ListParagraph"/>
        <w:numPr>
          <w:ilvl w:val="0"/>
          <w:numId w:val="20"/>
        </w:numPr>
        <w:rPr>
          <w:sz w:val="24"/>
          <w:szCs w:val="24"/>
          <w:lang w:val="en-IN"/>
        </w:rPr>
      </w:pPr>
      <w:r w:rsidRPr="007E120F">
        <w:rPr>
          <w:sz w:val="24"/>
          <w:szCs w:val="24"/>
          <w:lang w:val="en-IN"/>
        </w:rPr>
        <w:t>Built a complete online store where people can actually buy things using real payment processing</w:t>
      </w:r>
    </w:p>
    <w:p w14:paraId="529ED692" w14:textId="77777777" w:rsidR="00050F15" w:rsidRPr="007E120F" w:rsidRDefault="00050F15" w:rsidP="007E120F">
      <w:pPr>
        <w:pStyle w:val="ListParagraph"/>
        <w:numPr>
          <w:ilvl w:val="0"/>
          <w:numId w:val="20"/>
        </w:numPr>
        <w:rPr>
          <w:sz w:val="24"/>
          <w:szCs w:val="24"/>
          <w:lang w:val="en-IN"/>
        </w:rPr>
      </w:pPr>
      <w:r w:rsidRPr="007E120F">
        <w:rPr>
          <w:sz w:val="24"/>
          <w:szCs w:val="24"/>
          <w:lang w:val="en-IN"/>
        </w:rPr>
        <w:t xml:space="preserve">Integrated </w:t>
      </w:r>
      <w:proofErr w:type="spellStart"/>
      <w:r w:rsidRPr="007E120F">
        <w:rPr>
          <w:sz w:val="24"/>
          <w:szCs w:val="24"/>
          <w:lang w:val="en-IN"/>
        </w:rPr>
        <w:t>Razorpay</w:t>
      </w:r>
      <w:proofErr w:type="spellEnd"/>
      <w:r w:rsidRPr="007E120F">
        <w:rPr>
          <w:sz w:val="24"/>
          <w:szCs w:val="24"/>
          <w:lang w:val="en-IN"/>
        </w:rPr>
        <w:t xml:space="preserve"> because I wanted customers to have multiple ways to pay (and it was a fun challenge!)</w:t>
      </w:r>
    </w:p>
    <w:p w14:paraId="329A74C2" w14:textId="77777777" w:rsidR="00050F15" w:rsidRPr="007E120F" w:rsidRDefault="00050F15" w:rsidP="007E120F">
      <w:pPr>
        <w:pStyle w:val="ListParagraph"/>
        <w:numPr>
          <w:ilvl w:val="0"/>
          <w:numId w:val="20"/>
        </w:numPr>
        <w:rPr>
          <w:sz w:val="24"/>
          <w:szCs w:val="24"/>
          <w:lang w:val="en-IN"/>
        </w:rPr>
      </w:pPr>
      <w:r w:rsidRPr="007E120F">
        <w:rPr>
          <w:sz w:val="24"/>
          <w:szCs w:val="24"/>
          <w:lang w:val="en-IN"/>
        </w:rPr>
        <w:t>Added features like automatic invoice generation that made me realize how much small details matter</w:t>
      </w:r>
    </w:p>
    <w:p w14:paraId="6A7E0885" w14:textId="77777777" w:rsidR="00050F15" w:rsidRPr="007E120F" w:rsidRDefault="00050F15" w:rsidP="007E120F">
      <w:pPr>
        <w:pStyle w:val="ListParagraph"/>
        <w:numPr>
          <w:ilvl w:val="0"/>
          <w:numId w:val="20"/>
        </w:numPr>
        <w:rPr>
          <w:sz w:val="24"/>
          <w:szCs w:val="24"/>
          <w:lang w:val="en-IN"/>
        </w:rPr>
      </w:pPr>
      <w:r w:rsidRPr="007E120F">
        <w:rPr>
          <w:sz w:val="24"/>
          <w:szCs w:val="24"/>
          <w:lang w:val="en-IN"/>
        </w:rPr>
        <w:t>Learned a lot about handling edge cases when real money is involved</w:t>
      </w:r>
    </w:p>
    <w:p w14:paraId="0019D28D" w14:textId="77777777" w:rsidR="00050F15" w:rsidRPr="007E120F" w:rsidRDefault="00050F15" w:rsidP="007E120F">
      <w:pPr>
        <w:pStyle w:val="ListParagraph"/>
        <w:numPr>
          <w:ilvl w:val="0"/>
          <w:numId w:val="20"/>
        </w:numPr>
        <w:rPr>
          <w:sz w:val="24"/>
          <w:szCs w:val="24"/>
          <w:lang w:val="en-IN"/>
        </w:rPr>
      </w:pPr>
      <w:r w:rsidRPr="007E120F">
        <w:rPr>
          <w:sz w:val="24"/>
          <w:szCs w:val="24"/>
          <w:lang w:val="en-IN"/>
        </w:rPr>
        <w:t xml:space="preserve">Technologies: Django, Python, </w:t>
      </w:r>
      <w:proofErr w:type="spellStart"/>
      <w:r w:rsidRPr="007E120F">
        <w:rPr>
          <w:sz w:val="24"/>
          <w:szCs w:val="24"/>
          <w:lang w:val="en-IN"/>
        </w:rPr>
        <w:t>Razorpay</w:t>
      </w:r>
      <w:proofErr w:type="spellEnd"/>
      <w:r w:rsidRPr="007E120F">
        <w:rPr>
          <w:sz w:val="24"/>
          <w:szCs w:val="24"/>
          <w:lang w:val="en-IN"/>
        </w:rPr>
        <w:t xml:space="preserve"> API, HTML, CSS, MySQL</w:t>
      </w:r>
    </w:p>
    <w:p w14:paraId="5C2DCE44" w14:textId="77777777" w:rsidR="00791811" w:rsidRPr="00050F15" w:rsidRDefault="00791811" w:rsidP="00791811">
      <w:pPr>
        <w:pStyle w:val="ReferenceHeader"/>
        <w:tabs>
          <w:tab w:val="center" w:pos="4680"/>
          <w:tab w:val="right" w:pos="9360"/>
        </w:tabs>
        <w:ind w:left="720"/>
        <w:rPr>
          <w:b w:val="0"/>
          <w:bCs w:val="0"/>
          <w:sz w:val="24"/>
          <w:szCs w:val="24"/>
          <w:lang w:val="en-IN"/>
        </w:rPr>
      </w:pPr>
    </w:p>
    <w:p w14:paraId="79AF24D7" w14:textId="77777777" w:rsidR="00050F15" w:rsidRPr="00050F15" w:rsidRDefault="00050F15" w:rsidP="00050F15">
      <w:pPr>
        <w:pStyle w:val="ReferenceHeader"/>
        <w:tabs>
          <w:tab w:val="center" w:pos="4680"/>
          <w:tab w:val="right" w:pos="9360"/>
        </w:tabs>
        <w:rPr>
          <w:b w:val="0"/>
          <w:bCs w:val="0"/>
          <w:sz w:val="24"/>
          <w:szCs w:val="24"/>
          <w:lang w:val="en-IN"/>
        </w:rPr>
      </w:pPr>
      <w:r w:rsidRPr="00050F15">
        <w:rPr>
          <w:sz w:val="24"/>
          <w:szCs w:val="24"/>
          <w:lang w:val="en-IN"/>
        </w:rPr>
        <w:t>E-commerce Platform Development</w:t>
      </w:r>
      <w:r w:rsidRPr="00050F15">
        <w:rPr>
          <w:sz w:val="24"/>
          <w:szCs w:val="24"/>
          <w:lang w:val="en-IN"/>
        </w:rPr>
        <w:br/>
      </w:r>
      <w:r w:rsidRPr="00050F15">
        <w:rPr>
          <w:i/>
          <w:iCs/>
          <w:sz w:val="24"/>
          <w:szCs w:val="24"/>
          <w:lang w:val="en-IN"/>
        </w:rPr>
        <w:t>Live Demo</w:t>
      </w:r>
      <w:r w:rsidRPr="00050F15">
        <w:rPr>
          <w:b w:val="0"/>
          <w:bCs w:val="0"/>
          <w:i/>
          <w:iCs/>
          <w:sz w:val="24"/>
          <w:szCs w:val="24"/>
          <w:lang w:val="en-IN"/>
        </w:rPr>
        <w:t xml:space="preserve">: </w:t>
      </w:r>
      <w:hyperlink r:id="rId14" w:history="1">
        <w:r w:rsidRPr="00050F15">
          <w:rPr>
            <w:rStyle w:val="Hyperlink"/>
            <w:b w:val="0"/>
            <w:bCs w:val="0"/>
            <w:i/>
            <w:iCs/>
            <w:sz w:val="24"/>
            <w:szCs w:val="24"/>
            <w:lang w:val="en-IN"/>
          </w:rPr>
          <w:t>https://kayathiri.pythonanywhere.com/</w:t>
        </w:r>
      </w:hyperlink>
    </w:p>
    <w:p w14:paraId="4F254018" w14:textId="77777777" w:rsidR="00050F15" w:rsidRPr="007E120F" w:rsidRDefault="00050F15" w:rsidP="007E120F">
      <w:pPr>
        <w:pStyle w:val="ListParagraph"/>
        <w:numPr>
          <w:ilvl w:val="0"/>
          <w:numId w:val="21"/>
        </w:numPr>
        <w:rPr>
          <w:sz w:val="24"/>
          <w:szCs w:val="24"/>
          <w:lang w:val="en-IN"/>
        </w:rPr>
      </w:pPr>
      <w:r w:rsidRPr="007E120F">
        <w:rPr>
          <w:sz w:val="24"/>
          <w:szCs w:val="24"/>
          <w:lang w:val="en-IN"/>
        </w:rPr>
        <w:t>Created my first full e-commerce site from scratch, complete with user accounts and shopping carts</w:t>
      </w:r>
    </w:p>
    <w:p w14:paraId="6318C73C" w14:textId="77777777" w:rsidR="00050F15" w:rsidRPr="007E120F" w:rsidRDefault="00050F15" w:rsidP="007E120F">
      <w:pPr>
        <w:pStyle w:val="ListParagraph"/>
        <w:numPr>
          <w:ilvl w:val="0"/>
          <w:numId w:val="21"/>
        </w:numPr>
        <w:rPr>
          <w:sz w:val="24"/>
          <w:szCs w:val="24"/>
          <w:lang w:val="en-IN"/>
        </w:rPr>
      </w:pPr>
      <w:r w:rsidRPr="007E120F">
        <w:rPr>
          <w:sz w:val="24"/>
          <w:szCs w:val="24"/>
          <w:lang w:val="en-IN"/>
        </w:rPr>
        <w:t>Spent weeks getting the checkout process just right because I know how frustrating broken websites are</w:t>
      </w:r>
    </w:p>
    <w:p w14:paraId="48A045ED" w14:textId="77777777" w:rsidR="00050F15" w:rsidRPr="007E120F" w:rsidRDefault="00050F15" w:rsidP="007E120F">
      <w:pPr>
        <w:pStyle w:val="ListParagraph"/>
        <w:numPr>
          <w:ilvl w:val="0"/>
          <w:numId w:val="21"/>
        </w:numPr>
        <w:rPr>
          <w:sz w:val="24"/>
          <w:szCs w:val="24"/>
          <w:lang w:val="en-IN"/>
        </w:rPr>
      </w:pPr>
      <w:r w:rsidRPr="007E120F">
        <w:rPr>
          <w:sz w:val="24"/>
          <w:szCs w:val="24"/>
          <w:lang w:val="en-IN"/>
        </w:rPr>
        <w:t>Added search and filtering because I hate scrolling through endless product lists</w:t>
      </w:r>
    </w:p>
    <w:p w14:paraId="47A77BF9" w14:textId="77777777" w:rsidR="00050F15" w:rsidRPr="007E120F" w:rsidRDefault="00050F15" w:rsidP="007E120F">
      <w:pPr>
        <w:pStyle w:val="ListParagraph"/>
        <w:numPr>
          <w:ilvl w:val="0"/>
          <w:numId w:val="21"/>
        </w:numPr>
        <w:rPr>
          <w:sz w:val="24"/>
          <w:szCs w:val="24"/>
          <w:lang w:val="en-IN"/>
        </w:rPr>
      </w:pPr>
      <w:r w:rsidRPr="007E120F">
        <w:rPr>
          <w:sz w:val="24"/>
          <w:szCs w:val="24"/>
          <w:lang w:val="en-IN"/>
        </w:rPr>
        <w:t>Still proud of how the responsive design turned out across different devices</w:t>
      </w:r>
    </w:p>
    <w:p w14:paraId="7F4BE85A" w14:textId="77777777" w:rsidR="00050F15" w:rsidRPr="007E120F" w:rsidRDefault="00050F15" w:rsidP="007E120F">
      <w:pPr>
        <w:pStyle w:val="ListParagraph"/>
        <w:numPr>
          <w:ilvl w:val="0"/>
          <w:numId w:val="21"/>
        </w:numPr>
        <w:rPr>
          <w:sz w:val="24"/>
          <w:szCs w:val="24"/>
          <w:lang w:val="en-IN"/>
        </w:rPr>
      </w:pPr>
      <w:r w:rsidRPr="007E120F">
        <w:rPr>
          <w:sz w:val="24"/>
          <w:szCs w:val="24"/>
          <w:lang w:val="en-IN"/>
        </w:rPr>
        <w:t>Technologies: Django, Python, HTML, CSS, PostgreSQL</w:t>
      </w:r>
    </w:p>
    <w:p w14:paraId="1E1DD04A" w14:textId="77777777" w:rsidR="00050F15" w:rsidRPr="007E120F" w:rsidRDefault="00050F15" w:rsidP="007E120F">
      <w:pPr>
        <w:pStyle w:val="ListParagraph"/>
        <w:numPr>
          <w:ilvl w:val="0"/>
          <w:numId w:val="21"/>
        </w:numPr>
        <w:rPr>
          <w:sz w:val="24"/>
          <w:szCs w:val="24"/>
          <w:lang w:val="en-IN"/>
        </w:rPr>
      </w:pPr>
      <w:r w:rsidRPr="007E120F">
        <w:rPr>
          <w:sz w:val="24"/>
          <w:szCs w:val="24"/>
          <w:lang w:val="en-IN"/>
        </w:rPr>
        <w:t xml:space="preserve">GitHub: </w:t>
      </w:r>
      <w:hyperlink r:id="rId15" w:history="1">
        <w:r w:rsidRPr="007E120F">
          <w:rPr>
            <w:rStyle w:val="Hyperlink"/>
            <w:b/>
            <w:bCs/>
            <w:sz w:val="24"/>
            <w:szCs w:val="24"/>
            <w:lang w:val="en-IN"/>
          </w:rPr>
          <w:t>https://github.com/kayathiri21/heaven-flower.git</w:t>
        </w:r>
      </w:hyperlink>
    </w:p>
    <w:p w14:paraId="013B5004" w14:textId="77777777" w:rsidR="00791811" w:rsidRPr="00050F15" w:rsidRDefault="00791811" w:rsidP="00791811">
      <w:pPr>
        <w:pStyle w:val="ReferenceHeader"/>
        <w:tabs>
          <w:tab w:val="center" w:pos="4680"/>
          <w:tab w:val="right" w:pos="9360"/>
        </w:tabs>
        <w:ind w:left="720"/>
        <w:rPr>
          <w:sz w:val="24"/>
          <w:szCs w:val="24"/>
          <w:lang w:val="en-IN"/>
        </w:rPr>
      </w:pPr>
    </w:p>
    <w:p w14:paraId="78CC69A4" w14:textId="77777777" w:rsidR="00050F15" w:rsidRPr="00050F15" w:rsidRDefault="00050F15" w:rsidP="00050F15">
      <w:pPr>
        <w:pStyle w:val="ReferenceHeader"/>
        <w:tabs>
          <w:tab w:val="center" w:pos="4680"/>
          <w:tab w:val="right" w:pos="9360"/>
        </w:tabs>
        <w:rPr>
          <w:b w:val="0"/>
          <w:bCs w:val="0"/>
          <w:sz w:val="24"/>
          <w:szCs w:val="24"/>
          <w:lang w:val="en-IN"/>
        </w:rPr>
      </w:pPr>
      <w:r w:rsidRPr="00050F15">
        <w:rPr>
          <w:sz w:val="24"/>
          <w:szCs w:val="24"/>
          <w:lang w:val="en-IN"/>
        </w:rPr>
        <w:t>Mini-LMS Platform for Teachers and Students</w:t>
      </w:r>
      <w:r w:rsidRPr="00050F15">
        <w:rPr>
          <w:sz w:val="24"/>
          <w:szCs w:val="24"/>
          <w:lang w:val="en-IN"/>
        </w:rPr>
        <w:br/>
      </w:r>
      <w:r w:rsidRPr="00050F15">
        <w:rPr>
          <w:i/>
          <w:iCs/>
          <w:sz w:val="24"/>
          <w:szCs w:val="24"/>
          <w:lang w:val="en-IN"/>
        </w:rPr>
        <w:t xml:space="preserve">GitHub: </w:t>
      </w:r>
      <w:hyperlink r:id="rId16" w:history="1">
        <w:r w:rsidRPr="00050F15">
          <w:rPr>
            <w:rStyle w:val="Hyperlink"/>
            <w:b w:val="0"/>
            <w:bCs w:val="0"/>
            <w:i/>
            <w:iCs/>
            <w:sz w:val="24"/>
            <w:szCs w:val="24"/>
            <w:lang w:val="en-IN"/>
          </w:rPr>
          <w:t>https://github.com/kayathiri21/Mini-LMS-Platform-for-Teachers-and-Student.git</w:t>
        </w:r>
      </w:hyperlink>
    </w:p>
    <w:p w14:paraId="54FDB2B6" w14:textId="77777777" w:rsidR="00050F15" w:rsidRPr="007E120F" w:rsidRDefault="00050F15" w:rsidP="007E120F">
      <w:pPr>
        <w:pStyle w:val="ListParagraph"/>
        <w:numPr>
          <w:ilvl w:val="0"/>
          <w:numId w:val="23"/>
        </w:numPr>
        <w:rPr>
          <w:sz w:val="24"/>
          <w:szCs w:val="24"/>
          <w:lang w:val="en-IN"/>
        </w:rPr>
      </w:pPr>
      <w:r w:rsidRPr="007E120F">
        <w:rPr>
          <w:sz w:val="24"/>
          <w:szCs w:val="24"/>
          <w:lang w:val="en-IN"/>
        </w:rPr>
        <w:t>Built this because I saw firsthand how teachers needed better tools for managing courses and quizzes</w:t>
      </w:r>
    </w:p>
    <w:p w14:paraId="23BDCCF5" w14:textId="77777777" w:rsidR="00050F15" w:rsidRPr="007E120F" w:rsidRDefault="00050F15" w:rsidP="007E120F">
      <w:pPr>
        <w:pStyle w:val="ListParagraph"/>
        <w:numPr>
          <w:ilvl w:val="0"/>
          <w:numId w:val="23"/>
        </w:numPr>
        <w:rPr>
          <w:sz w:val="24"/>
          <w:szCs w:val="24"/>
          <w:lang w:val="en-IN"/>
        </w:rPr>
      </w:pPr>
      <w:r w:rsidRPr="007E120F">
        <w:rPr>
          <w:sz w:val="24"/>
          <w:szCs w:val="24"/>
          <w:lang w:val="en-IN"/>
        </w:rPr>
        <w:lastRenderedPageBreak/>
        <w:t>Created separate dashboards for teachers and students (learned a lot about user roles the hard way)</w:t>
      </w:r>
    </w:p>
    <w:p w14:paraId="436C8881" w14:textId="77777777" w:rsidR="00050F15" w:rsidRPr="007E120F" w:rsidRDefault="00050F15" w:rsidP="007E120F">
      <w:pPr>
        <w:pStyle w:val="ListParagraph"/>
        <w:numPr>
          <w:ilvl w:val="0"/>
          <w:numId w:val="23"/>
        </w:numPr>
        <w:rPr>
          <w:sz w:val="24"/>
          <w:szCs w:val="24"/>
          <w:lang w:val="en-IN"/>
        </w:rPr>
      </w:pPr>
      <w:r w:rsidRPr="007E120F">
        <w:rPr>
          <w:sz w:val="24"/>
          <w:szCs w:val="24"/>
          <w:lang w:val="en-IN"/>
        </w:rPr>
        <w:t>The real-time quiz feedback feature was tricky to implement but totally worth it when it worked</w:t>
      </w:r>
    </w:p>
    <w:p w14:paraId="35BD8ADD" w14:textId="77777777" w:rsidR="00050F15" w:rsidRPr="007E120F" w:rsidRDefault="00050F15" w:rsidP="007E120F">
      <w:pPr>
        <w:pStyle w:val="ListParagraph"/>
        <w:numPr>
          <w:ilvl w:val="0"/>
          <w:numId w:val="23"/>
        </w:numPr>
        <w:rPr>
          <w:sz w:val="24"/>
          <w:szCs w:val="24"/>
          <w:lang w:val="en-IN"/>
        </w:rPr>
      </w:pPr>
      <w:r w:rsidRPr="007E120F">
        <w:rPr>
          <w:sz w:val="24"/>
          <w:szCs w:val="24"/>
          <w:lang w:val="en-IN"/>
        </w:rPr>
        <w:t>Used Bootstrap to make sure it looks good on phones since students are always on mobile</w:t>
      </w:r>
    </w:p>
    <w:p w14:paraId="43851D7F" w14:textId="77777777" w:rsidR="00050F15" w:rsidRPr="007E120F" w:rsidRDefault="00050F15" w:rsidP="007E120F">
      <w:pPr>
        <w:pStyle w:val="ListParagraph"/>
        <w:numPr>
          <w:ilvl w:val="0"/>
          <w:numId w:val="23"/>
        </w:numPr>
        <w:rPr>
          <w:sz w:val="24"/>
          <w:szCs w:val="24"/>
          <w:lang w:val="en-IN"/>
        </w:rPr>
      </w:pPr>
      <w:r w:rsidRPr="007E120F">
        <w:rPr>
          <w:b/>
          <w:bCs/>
          <w:sz w:val="24"/>
          <w:szCs w:val="24"/>
          <w:lang w:val="en-IN"/>
        </w:rPr>
        <w:t>Technologies:</w:t>
      </w:r>
      <w:r w:rsidRPr="007E120F">
        <w:rPr>
          <w:sz w:val="24"/>
          <w:szCs w:val="24"/>
          <w:lang w:val="en-IN"/>
        </w:rPr>
        <w:t xml:space="preserve"> Django, Python, HTML, CSS, Bootstrap, SQLite</w:t>
      </w:r>
    </w:p>
    <w:p w14:paraId="45A67104" w14:textId="77777777" w:rsidR="00791811" w:rsidRPr="00050F15" w:rsidRDefault="00791811" w:rsidP="00791811">
      <w:pPr>
        <w:pStyle w:val="ReferenceHeader"/>
        <w:tabs>
          <w:tab w:val="center" w:pos="4680"/>
          <w:tab w:val="right" w:pos="9360"/>
        </w:tabs>
        <w:ind w:left="720"/>
        <w:rPr>
          <w:sz w:val="24"/>
          <w:szCs w:val="24"/>
          <w:lang w:val="en-IN"/>
        </w:rPr>
      </w:pPr>
    </w:p>
    <w:p w14:paraId="64C9697A" w14:textId="77777777" w:rsidR="00050F15" w:rsidRPr="00050F15" w:rsidRDefault="00050F15" w:rsidP="00050F15">
      <w:pPr>
        <w:pStyle w:val="ReferenceHeader"/>
        <w:tabs>
          <w:tab w:val="center" w:pos="4680"/>
          <w:tab w:val="right" w:pos="9360"/>
        </w:tabs>
        <w:rPr>
          <w:b w:val="0"/>
          <w:bCs w:val="0"/>
          <w:sz w:val="24"/>
          <w:szCs w:val="24"/>
          <w:lang w:val="en-IN"/>
        </w:rPr>
      </w:pPr>
      <w:r w:rsidRPr="00050F15">
        <w:rPr>
          <w:sz w:val="24"/>
          <w:szCs w:val="24"/>
          <w:lang w:val="en-IN"/>
        </w:rPr>
        <w:t>Power BI Marketing Dashboard</w:t>
      </w:r>
      <w:r w:rsidRPr="00050F15">
        <w:rPr>
          <w:sz w:val="24"/>
          <w:szCs w:val="24"/>
          <w:lang w:val="en-IN"/>
        </w:rPr>
        <w:br/>
      </w:r>
      <w:r w:rsidRPr="00050F15">
        <w:rPr>
          <w:i/>
          <w:iCs/>
          <w:sz w:val="24"/>
          <w:szCs w:val="24"/>
          <w:lang w:val="en-IN"/>
        </w:rPr>
        <w:t xml:space="preserve">GitHub: </w:t>
      </w:r>
      <w:hyperlink r:id="rId17" w:history="1">
        <w:r w:rsidRPr="00050F15">
          <w:rPr>
            <w:rStyle w:val="Hyperlink"/>
            <w:b w:val="0"/>
            <w:bCs w:val="0"/>
            <w:i/>
            <w:iCs/>
            <w:sz w:val="24"/>
            <w:szCs w:val="24"/>
            <w:lang w:val="en-IN"/>
          </w:rPr>
          <w:t>https://github.com/kayathiri24/marketing-campaign-and-ROI-Analysis-power-bi</w:t>
        </w:r>
      </w:hyperlink>
    </w:p>
    <w:p w14:paraId="1DE04D15" w14:textId="77777777" w:rsidR="00050F15" w:rsidRPr="007E120F" w:rsidRDefault="00050F15" w:rsidP="007E120F">
      <w:pPr>
        <w:pStyle w:val="ListParagraph"/>
        <w:numPr>
          <w:ilvl w:val="0"/>
          <w:numId w:val="22"/>
        </w:numPr>
        <w:rPr>
          <w:sz w:val="24"/>
          <w:szCs w:val="24"/>
          <w:lang w:val="en-IN"/>
        </w:rPr>
      </w:pPr>
      <w:r w:rsidRPr="007E120F">
        <w:rPr>
          <w:sz w:val="24"/>
          <w:szCs w:val="24"/>
          <w:lang w:val="en-IN"/>
        </w:rPr>
        <w:t>Dove into data analysis to understand how marketing campaigns really perform</w:t>
      </w:r>
    </w:p>
    <w:p w14:paraId="40F9D75A" w14:textId="77777777" w:rsidR="00050F15" w:rsidRPr="007E120F" w:rsidRDefault="00050F15" w:rsidP="007E120F">
      <w:pPr>
        <w:pStyle w:val="ListParagraph"/>
        <w:numPr>
          <w:ilvl w:val="0"/>
          <w:numId w:val="22"/>
        </w:numPr>
        <w:rPr>
          <w:sz w:val="24"/>
          <w:szCs w:val="24"/>
          <w:lang w:val="en-IN"/>
        </w:rPr>
      </w:pPr>
      <w:r w:rsidRPr="007E120F">
        <w:rPr>
          <w:sz w:val="24"/>
          <w:szCs w:val="24"/>
          <w:lang w:val="en-IN"/>
        </w:rPr>
        <w:t>Used AI features in Power BI to find patterns I never would have spotted manually</w:t>
      </w:r>
    </w:p>
    <w:p w14:paraId="4BC75E6D" w14:textId="77777777" w:rsidR="00050F15" w:rsidRPr="007E120F" w:rsidRDefault="00050F15" w:rsidP="007E120F">
      <w:pPr>
        <w:pStyle w:val="ListParagraph"/>
        <w:numPr>
          <w:ilvl w:val="0"/>
          <w:numId w:val="22"/>
        </w:numPr>
        <w:rPr>
          <w:sz w:val="24"/>
          <w:szCs w:val="24"/>
          <w:lang w:val="en-IN"/>
        </w:rPr>
      </w:pPr>
      <w:r w:rsidRPr="007E120F">
        <w:rPr>
          <w:sz w:val="24"/>
          <w:szCs w:val="24"/>
          <w:lang w:val="en-IN"/>
        </w:rPr>
        <w:t>Created interactive dashboards that actually help people make business decisions</w:t>
      </w:r>
    </w:p>
    <w:p w14:paraId="3A7E676C" w14:textId="77777777" w:rsidR="00050F15" w:rsidRPr="007E120F" w:rsidRDefault="00050F15" w:rsidP="007E120F">
      <w:pPr>
        <w:pStyle w:val="ListParagraph"/>
        <w:numPr>
          <w:ilvl w:val="0"/>
          <w:numId w:val="22"/>
        </w:numPr>
        <w:rPr>
          <w:sz w:val="24"/>
          <w:szCs w:val="24"/>
          <w:lang w:val="en-IN"/>
        </w:rPr>
      </w:pPr>
      <w:r w:rsidRPr="007E120F">
        <w:rPr>
          <w:sz w:val="24"/>
          <w:szCs w:val="24"/>
          <w:lang w:val="en-IN"/>
        </w:rPr>
        <w:t>This project opened my eyes to how much story data can tell when you know how to listen</w:t>
      </w:r>
    </w:p>
    <w:p w14:paraId="1E525C53" w14:textId="77777777" w:rsidR="00050F15" w:rsidRPr="007E120F" w:rsidRDefault="00050F15" w:rsidP="007E120F">
      <w:pPr>
        <w:pStyle w:val="ListParagraph"/>
        <w:numPr>
          <w:ilvl w:val="0"/>
          <w:numId w:val="22"/>
        </w:numPr>
        <w:rPr>
          <w:sz w:val="24"/>
          <w:szCs w:val="24"/>
          <w:lang w:val="en-IN"/>
        </w:rPr>
      </w:pPr>
      <w:r w:rsidRPr="007E120F">
        <w:rPr>
          <w:b/>
          <w:bCs/>
          <w:sz w:val="24"/>
          <w:szCs w:val="24"/>
          <w:lang w:val="en-IN"/>
        </w:rPr>
        <w:t>Technologies:</w:t>
      </w:r>
      <w:r w:rsidRPr="007E120F">
        <w:rPr>
          <w:sz w:val="24"/>
          <w:szCs w:val="24"/>
          <w:lang w:val="en-IN"/>
        </w:rPr>
        <w:t xml:space="preserve"> Power BI, DAX, Data Analysis, AI Insights</w:t>
      </w:r>
    </w:p>
    <w:p w14:paraId="1916A078" w14:textId="0840414F" w:rsidR="00805EC4" w:rsidRPr="00D3426E" w:rsidRDefault="00E546BF" w:rsidP="00805EC4">
      <w:pPr>
        <w:pStyle w:val="Subtitle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CORE COMPETENCIES</w:t>
      </w:r>
    </w:p>
    <w:p w14:paraId="1416DF7B" w14:textId="77777777" w:rsidR="00805EC4" w:rsidRPr="00805EC4" w:rsidRDefault="00805EC4" w:rsidP="00805EC4">
      <w:pPr>
        <w:ind w:left="360"/>
        <w:rPr>
          <w:sz w:val="8"/>
          <w:szCs w:val="10"/>
        </w:rPr>
      </w:pPr>
      <w:r w:rsidRPr="0073141A">
        <w:rPr>
          <w:noProof/>
        </w:rPr>
        <mc:AlternateContent>
          <mc:Choice Requires="wps">
            <w:drawing>
              <wp:inline distT="0" distB="0" distL="0" distR="0" wp14:anchorId="6283F35B" wp14:editId="7B1BD833">
                <wp:extent cx="5943600" cy="0"/>
                <wp:effectExtent l="0" t="0" r="0" b="0"/>
                <wp:docPr id="516541180" name="Straight Connector 516541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0EC4B7A" id="Straight Connector 51654118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" strokecolor="#e5eaee [660]" strokeweight="1pt">
                <w10:anchorlock/>
              </v:line>
            </w:pict>
          </mc:Fallback>
        </mc:AlternateContent>
      </w:r>
    </w:p>
    <w:p w14:paraId="4C883AE3" w14:textId="77777777" w:rsidR="00805EC4" w:rsidRPr="00805EC4" w:rsidRDefault="00805EC4" w:rsidP="00805EC4">
      <w:pPr>
        <w:ind w:left="360"/>
        <w:rPr>
          <w:sz w:val="8"/>
          <w:szCs w:val="10"/>
        </w:rPr>
      </w:pPr>
    </w:p>
    <w:p w14:paraId="30F73A15" w14:textId="24163B42" w:rsidR="00805EC4" w:rsidRPr="00805EC4" w:rsidRDefault="00805EC4" w:rsidP="00805EC4">
      <w:pPr>
        <w:pStyle w:val="ReferenceHeader"/>
        <w:tabs>
          <w:tab w:val="center" w:pos="4680"/>
          <w:tab w:val="right" w:pos="9360"/>
        </w:tabs>
        <w:rPr>
          <w:sz w:val="24"/>
          <w:szCs w:val="24"/>
          <w:lang w:val="en-IN"/>
        </w:rPr>
      </w:pPr>
    </w:p>
    <w:p w14:paraId="177BFA18" w14:textId="77777777" w:rsidR="00805EC4" w:rsidRPr="007E120F" w:rsidRDefault="00805EC4" w:rsidP="007E120F">
      <w:pPr>
        <w:pStyle w:val="ListParagraph"/>
        <w:numPr>
          <w:ilvl w:val="0"/>
          <w:numId w:val="24"/>
        </w:numPr>
        <w:rPr>
          <w:sz w:val="24"/>
          <w:szCs w:val="24"/>
          <w:lang w:val="en-IN"/>
        </w:rPr>
      </w:pPr>
      <w:r w:rsidRPr="007E120F">
        <w:rPr>
          <w:sz w:val="24"/>
          <w:szCs w:val="24"/>
          <w:lang w:val="en-IN"/>
        </w:rPr>
        <w:t>Full-stack web application development and deployment</w:t>
      </w:r>
    </w:p>
    <w:p w14:paraId="0A36229E" w14:textId="77777777" w:rsidR="00805EC4" w:rsidRPr="007E120F" w:rsidRDefault="00805EC4" w:rsidP="007E120F">
      <w:pPr>
        <w:pStyle w:val="ListParagraph"/>
        <w:numPr>
          <w:ilvl w:val="0"/>
          <w:numId w:val="24"/>
        </w:numPr>
        <w:rPr>
          <w:sz w:val="24"/>
          <w:szCs w:val="24"/>
          <w:lang w:val="en-IN"/>
        </w:rPr>
      </w:pPr>
      <w:r w:rsidRPr="007E120F">
        <w:rPr>
          <w:sz w:val="24"/>
          <w:szCs w:val="24"/>
          <w:lang w:val="en-IN"/>
        </w:rPr>
        <w:t>Technical training and curriculum development</w:t>
      </w:r>
    </w:p>
    <w:p w14:paraId="59DACE34" w14:textId="77777777" w:rsidR="00805EC4" w:rsidRPr="007E120F" w:rsidRDefault="00805EC4" w:rsidP="007E120F">
      <w:pPr>
        <w:pStyle w:val="ListParagraph"/>
        <w:numPr>
          <w:ilvl w:val="0"/>
          <w:numId w:val="24"/>
        </w:numPr>
        <w:rPr>
          <w:sz w:val="24"/>
          <w:szCs w:val="24"/>
          <w:lang w:val="en-IN"/>
        </w:rPr>
      </w:pPr>
      <w:r w:rsidRPr="007E120F">
        <w:rPr>
          <w:sz w:val="24"/>
          <w:szCs w:val="24"/>
          <w:lang w:val="en-IN"/>
        </w:rPr>
        <w:t>Payment gateway integration and e-commerce solutions</w:t>
      </w:r>
    </w:p>
    <w:p w14:paraId="3A2593AE" w14:textId="77777777" w:rsidR="00805EC4" w:rsidRPr="007E120F" w:rsidRDefault="00805EC4" w:rsidP="007E120F">
      <w:pPr>
        <w:pStyle w:val="ListParagraph"/>
        <w:numPr>
          <w:ilvl w:val="0"/>
          <w:numId w:val="24"/>
        </w:numPr>
        <w:rPr>
          <w:sz w:val="24"/>
          <w:szCs w:val="24"/>
          <w:lang w:val="en-IN"/>
        </w:rPr>
      </w:pPr>
      <w:r w:rsidRPr="007E120F">
        <w:rPr>
          <w:sz w:val="24"/>
          <w:szCs w:val="24"/>
          <w:lang w:val="en-IN"/>
        </w:rPr>
        <w:t>Database design and optimization</w:t>
      </w:r>
    </w:p>
    <w:p w14:paraId="4E9F5E8A" w14:textId="77777777" w:rsidR="00805EC4" w:rsidRPr="007E120F" w:rsidRDefault="00805EC4" w:rsidP="007E120F">
      <w:pPr>
        <w:pStyle w:val="ListParagraph"/>
        <w:numPr>
          <w:ilvl w:val="0"/>
          <w:numId w:val="24"/>
        </w:numPr>
        <w:rPr>
          <w:sz w:val="24"/>
          <w:szCs w:val="24"/>
          <w:lang w:val="en-IN"/>
        </w:rPr>
      </w:pPr>
      <w:r w:rsidRPr="007E120F">
        <w:rPr>
          <w:sz w:val="24"/>
          <w:szCs w:val="24"/>
          <w:lang w:val="en-IN"/>
        </w:rPr>
        <w:t>API development and third-party service integration</w:t>
      </w:r>
    </w:p>
    <w:p w14:paraId="52FAB64A" w14:textId="77777777" w:rsidR="00805EC4" w:rsidRPr="007E120F" w:rsidRDefault="00805EC4" w:rsidP="007E120F">
      <w:pPr>
        <w:pStyle w:val="ListParagraph"/>
        <w:numPr>
          <w:ilvl w:val="0"/>
          <w:numId w:val="24"/>
        </w:numPr>
        <w:rPr>
          <w:sz w:val="24"/>
          <w:szCs w:val="24"/>
          <w:lang w:val="en-IN"/>
        </w:rPr>
      </w:pPr>
      <w:r w:rsidRPr="007E120F">
        <w:rPr>
          <w:sz w:val="24"/>
          <w:szCs w:val="24"/>
          <w:lang w:val="en-IN"/>
        </w:rPr>
        <w:t>Responsive web design and user experience optimization</w:t>
      </w:r>
    </w:p>
    <w:p w14:paraId="77300CC5" w14:textId="77777777" w:rsidR="00805EC4" w:rsidRPr="007E120F" w:rsidRDefault="00805EC4" w:rsidP="007E120F">
      <w:pPr>
        <w:pStyle w:val="ListParagraph"/>
        <w:numPr>
          <w:ilvl w:val="0"/>
          <w:numId w:val="24"/>
        </w:numPr>
        <w:rPr>
          <w:sz w:val="24"/>
          <w:szCs w:val="24"/>
          <w:lang w:val="en-IN"/>
        </w:rPr>
      </w:pPr>
      <w:r w:rsidRPr="007E120F">
        <w:rPr>
          <w:sz w:val="24"/>
          <w:szCs w:val="24"/>
          <w:lang w:val="en-IN"/>
        </w:rPr>
        <w:t>Project-based learning and mentoring</w:t>
      </w:r>
    </w:p>
    <w:p w14:paraId="0AEB5186" w14:textId="57F36576" w:rsidR="00C56838" w:rsidRPr="00C56838" w:rsidRDefault="00805EC4" w:rsidP="007E120F">
      <w:pPr>
        <w:pStyle w:val="ListParagraph"/>
        <w:numPr>
          <w:ilvl w:val="0"/>
          <w:numId w:val="24"/>
        </w:numPr>
        <w:rPr>
          <w:sz w:val="24"/>
          <w:szCs w:val="24"/>
          <w:lang w:val="en-IN"/>
        </w:rPr>
      </w:pPr>
      <w:r w:rsidRPr="007E120F">
        <w:rPr>
          <w:sz w:val="24"/>
          <w:szCs w:val="24"/>
          <w:lang w:val="en-IN"/>
        </w:rPr>
        <w:t>Cross-functional collaboration and team coordination</w:t>
      </w:r>
    </w:p>
    <w:p w14:paraId="4A43F773" w14:textId="77777777" w:rsidR="00C56838" w:rsidRPr="00C56838" w:rsidRDefault="00C56838" w:rsidP="00C56838">
      <w:pPr>
        <w:rPr>
          <w:b/>
          <w:bCs/>
          <w:sz w:val="24"/>
          <w:szCs w:val="24"/>
          <w:lang w:val="en-IN"/>
        </w:rPr>
      </w:pPr>
      <w:r w:rsidRPr="00C56838">
        <w:rPr>
          <w:b/>
          <w:bCs/>
          <w:sz w:val="24"/>
          <w:szCs w:val="24"/>
          <w:lang w:val="en-IN"/>
        </w:rPr>
        <w:t>ADDITIONAL INFORMATION</w:t>
      </w:r>
    </w:p>
    <w:p w14:paraId="30D6FB5C" w14:textId="77777777" w:rsidR="00C56838" w:rsidRPr="00C56838" w:rsidRDefault="00C56838" w:rsidP="00C56838">
      <w:pPr>
        <w:numPr>
          <w:ilvl w:val="0"/>
          <w:numId w:val="25"/>
        </w:numPr>
        <w:rPr>
          <w:sz w:val="24"/>
          <w:szCs w:val="24"/>
          <w:lang w:val="en-IN"/>
        </w:rPr>
      </w:pPr>
      <w:r w:rsidRPr="00C56838">
        <w:rPr>
          <w:sz w:val="24"/>
          <w:szCs w:val="24"/>
          <w:lang w:val="en-IN"/>
        </w:rPr>
        <w:t>Active interest in AI applications and data analysis technologies</w:t>
      </w:r>
    </w:p>
    <w:p w14:paraId="4275B351" w14:textId="77777777" w:rsidR="00C56838" w:rsidRPr="00C56838" w:rsidRDefault="00C56838" w:rsidP="00C56838">
      <w:pPr>
        <w:numPr>
          <w:ilvl w:val="0"/>
          <w:numId w:val="25"/>
        </w:numPr>
        <w:rPr>
          <w:sz w:val="24"/>
          <w:szCs w:val="24"/>
          <w:lang w:val="en-IN"/>
        </w:rPr>
      </w:pPr>
      <w:r w:rsidRPr="00C56838">
        <w:rPr>
          <w:sz w:val="24"/>
          <w:szCs w:val="24"/>
          <w:lang w:val="en-IN"/>
        </w:rPr>
        <w:t>Experience with community engagement and educational program development</w:t>
      </w:r>
    </w:p>
    <w:p w14:paraId="0DF38B76" w14:textId="77777777" w:rsidR="00C56838" w:rsidRPr="00C56838" w:rsidRDefault="00C56838" w:rsidP="007E120F"/>
    <w:sectPr w:rsidR="00C56838" w:rsidRPr="00C56838" w:rsidSect="00083B45">
      <w:pgSz w:w="12240" w:h="15840" w:code="1"/>
      <w:pgMar w:top="900" w:right="1440" w:bottom="72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770F7" w14:textId="77777777" w:rsidR="00B52B64" w:rsidRDefault="00B52B64">
      <w:r>
        <w:separator/>
      </w:r>
    </w:p>
  </w:endnote>
  <w:endnote w:type="continuationSeparator" w:id="0">
    <w:p w14:paraId="165325B5" w14:textId="77777777" w:rsidR="00B52B64" w:rsidRDefault="00B52B64">
      <w:r>
        <w:continuationSeparator/>
      </w:r>
    </w:p>
  </w:endnote>
  <w:endnote w:type="continuationNotice" w:id="1">
    <w:p w14:paraId="69CE16B2" w14:textId="77777777" w:rsidR="00B52B64" w:rsidRDefault="00B52B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A6ECF2" w14:textId="77777777" w:rsidR="00B52B64" w:rsidRDefault="00B52B64">
      <w:r>
        <w:separator/>
      </w:r>
    </w:p>
  </w:footnote>
  <w:footnote w:type="continuationSeparator" w:id="0">
    <w:p w14:paraId="53E4F87A" w14:textId="77777777" w:rsidR="00B52B64" w:rsidRDefault="00B52B64">
      <w:r>
        <w:continuationSeparator/>
      </w:r>
    </w:p>
  </w:footnote>
  <w:footnote w:type="continuationNotice" w:id="1">
    <w:p w14:paraId="07C597A1" w14:textId="77777777" w:rsidR="00B52B64" w:rsidRDefault="00B52B6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019D"/>
    <w:multiLevelType w:val="multilevel"/>
    <w:tmpl w:val="D0CA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A2AE7"/>
    <w:multiLevelType w:val="hybridMultilevel"/>
    <w:tmpl w:val="5532D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61EDF"/>
    <w:multiLevelType w:val="multilevel"/>
    <w:tmpl w:val="D0CA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A333C"/>
    <w:multiLevelType w:val="multilevel"/>
    <w:tmpl w:val="D0CA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D5309"/>
    <w:multiLevelType w:val="multilevel"/>
    <w:tmpl w:val="D0CA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0850A3"/>
    <w:multiLevelType w:val="multilevel"/>
    <w:tmpl w:val="9F42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6862A9"/>
    <w:multiLevelType w:val="multilevel"/>
    <w:tmpl w:val="D0CA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80140"/>
    <w:multiLevelType w:val="multilevel"/>
    <w:tmpl w:val="44AC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660F6"/>
    <w:multiLevelType w:val="multilevel"/>
    <w:tmpl w:val="D0CA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EC57F5"/>
    <w:multiLevelType w:val="multilevel"/>
    <w:tmpl w:val="2A1272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D672A3"/>
    <w:multiLevelType w:val="multilevel"/>
    <w:tmpl w:val="D0CA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7051B3"/>
    <w:multiLevelType w:val="hybridMultilevel"/>
    <w:tmpl w:val="0B3C4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800248"/>
    <w:multiLevelType w:val="multilevel"/>
    <w:tmpl w:val="D0CA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B75FD4"/>
    <w:multiLevelType w:val="hybridMultilevel"/>
    <w:tmpl w:val="79EE0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3745E"/>
    <w:multiLevelType w:val="hybridMultilevel"/>
    <w:tmpl w:val="08E2071E"/>
    <w:lvl w:ilvl="0" w:tplc="39B09726">
      <w:numFmt w:val="bullet"/>
      <w:lvlText w:val="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8451F"/>
    <w:multiLevelType w:val="multilevel"/>
    <w:tmpl w:val="D0CA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440E08"/>
    <w:multiLevelType w:val="multilevel"/>
    <w:tmpl w:val="DC70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B61C61"/>
    <w:multiLevelType w:val="multilevel"/>
    <w:tmpl w:val="D0CA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1F0CF0"/>
    <w:multiLevelType w:val="multilevel"/>
    <w:tmpl w:val="D0CA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EC5433"/>
    <w:multiLevelType w:val="multilevel"/>
    <w:tmpl w:val="D0CA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9A7A9D"/>
    <w:multiLevelType w:val="hybridMultilevel"/>
    <w:tmpl w:val="6218B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087D68"/>
    <w:multiLevelType w:val="multilevel"/>
    <w:tmpl w:val="D0CA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A24D9C"/>
    <w:multiLevelType w:val="multilevel"/>
    <w:tmpl w:val="5170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60308F"/>
    <w:multiLevelType w:val="multilevel"/>
    <w:tmpl w:val="D0CA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291524"/>
    <w:multiLevelType w:val="hybridMultilevel"/>
    <w:tmpl w:val="6ED65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435189">
    <w:abstractNumId w:val="11"/>
  </w:num>
  <w:num w:numId="2" w16cid:durableId="399207351">
    <w:abstractNumId w:val="14"/>
  </w:num>
  <w:num w:numId="3" w16cid:durableId="1637291907">
    <w:abstractNumId w:val="13"/>
  </w:num>
  <w:num w:numId="4" w16cid:durableId="506212502">
    <w:abstractNumId w:val="15"/>
  </w:num>
  <w:num w:numId="5" w16cid:durableId="402223418">
    <w:abstractNumId w:val="1"/>
  </w:num>
  <w:num w:numId="6" w16cid:durableId="918028316">
    <w:abstractNumId w:val="9"/>
  </w:num>
  <w:num w:numId="7" w16cid:durableId="11226509">
    <w:abstractNumId w:val="20"/>
  </w:num>
  <w:num w:numId="8" w16cid:durableId="74592198">
    <w:abstractNumId w:val="24"/>
  </w:num>
  <w:num w:numId="9" w16cid:durableId="1659730154">
    <w:abstractNumId w:val="7"/>
  </w:num>
  <w:num w:numId="10" w16cid:durableId="1146122133">
    <w:abstractNumId w:val="22"/>
  </w:num>
  <w:num w:numId="11" w16cid:durableId="1336490897">
    <w:abstractNumId w:val="16"/>
  </w:num>
  <w:num w:numId="12" w16cid:durableId="494999688">
    <w:abstractNumId w:val="5"/>
  </w:num>
  <w:num w:numId="13" w16cid:durableId="1556158995">
    <w:abstractNumId w:val="21"/>
  </w:num>
  <w:num w:numId="14" w16cid:durableId="434135778">
    <w:abstractNumId w:val="23"/>
  </w:num>
  <w:num w:numId="15" w16cid:durableId="3556796">
    <w:abstractNumId w:val="18"/>
  </w:num>
  <w:num w:numId="16" w16cid:durableId="203448104">
    <w:abstractNumId w:val="2"/>
  </w:num>
  <w:num w:numId="17" w16cid:durableId="2034915247">
    <w:abstractNumId w:val="19"/>
  </w:num>
  <w:num w:numId="18" w16cid:durableId="1046029018">
    <w:abstractNumId w:val="17"/>
  </w:num>
  <w:num w:numId="19" w16cid:durableId="858617517">
    <w:abstractNumId w:val="4"/>
  </w:num>
  <w:num w:numId="20" w16cid:durableId="1734111777">
    <w:abstractNumId w:val="8"/>
  </w:num>
  <w:num w:numId="21" w16cid:durableId="1779061445">
    <w:abstractNumId w:val="6"/>
  </w:num>
  <w:num w:numId="22" w16cid:durableId="1189294227">
    <w:abstractNumId w:val="12"/>
  </w:num>
  <w:num w:numId="23" w16cid:durableId="1853761845">
    <w:abstractNumId w:val="3"/>
  </w:num>
  <w:num w:numId="24" w16cid:durableId="743842477">
    <w:abstractNumId w:val="0"/>
  </w:num>
  <w:num w:numId="25" w16cid:durableId="7723659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B64"/>
    <w:rsid w:val="0000719A"/>
    <w:rsid w:val="0002414F"/>
    <w:rsid w:val="000417C2"/>
    <w:rsid w:val="00050F15"/>
    <w:rsid w:val="000559E9"/>
    <w:rsid w:val="00055EAC"/>
    <w:rsid w:val="00083B45"/>
    <w:rsid w:val="000847F8"/>
    <w:rsid w:val="00085FD1"/>
    <w:rsid w:val="00086B23"/>
    <w:rsid w:val="00091EFF"/>
    <w:rsid w:val="000A1504"/>
    <w:rsid w:val="000B521F"/>
    <w:rsid w:val="000C2A31"/>
    <w:rsid w:val="000D6C91"/>
    <w:rsid w:val="000E3CAB"/>
    <w:rsid w:val="000E5429"/>
    <w:rsid w:val="000F2308"/>
    <w:rsid w:val="00121C4C"/>
    <w:rsid w:val="001246F0"/>
    <w:rsid w:val="00145CB2"/>
    <w:rsid w:val="00157636"/>
    <w:rsid w:val="00180522"/>
    <w:rsid w:val="00184525"/>
    <w:rsid w:val="001B3A84"/>
    <w:rsid w:val="001C0BB7"/>
    <w:rsid w:val="001F7E09"/>
    <w:rsid w:val="0020765E"/>
    <w:rsid w:val="00210B2C"/>
    <w:rsid w:val="00221F77"/>
    <w:rsid w:val="00227E60"/>
    <w:rsid w:val="0025653C"/>
    <w:rsid w:val="00267C8F"/>
    <w:rsid w:val="00297CEE"/>
    <w:rsid w:val="002A247A"/>
    <w:rsid w:val="002B232E"/>
    <w:rsid w:val="002C032C"/>
    <w:rsid w:val="002C333F"/>
    <w:rsid w:val="002C7503"/>
    <w:rsid w:val="002E4F8F"/>
    <w:rsid w:val="003042AE"/>
    <w:rsid w:val="00304FA9"/>
    <w:rsid w:val="00316F22"/>
    <w:rsid w:val="003205DB"/>
    <w:rsid w:val="00322ED9"/>
    <w:rsid w:val="00325A7F"/>
    <w:rsid w:val="003338A6"/>
    <w:rsid w:val="0034487E"/>
    <w:rsid w:val="00353C68"/>
    <w:rsid w:val="003651D7"/>
    <w:rsid w:val="00395E0C"/>
    <w:rsid w:val="003A2E5C"/>
    <w:rsid w:val="003A4730"/>
    <w:rsid w:val="003D2014"/>
    <w:rsid w:val="003D4A46"/>
    <w:rsid w:val="003F31F1"/>
    <w:rsid w:val="00401F2F"/>
    <w:rsid w:val="004033F3"/>
    <w:rsid w:val="00422923"/>
    <w:rsid w:val="00434F47"/>
    <w:rsid w:val="00437A10"/>
    <w:rsid w:val="0045065D"/>
    <w:rsid w:val="00453E91"/>
    <w:rsid w:val="004610A1"/>
    <w:rsid w:val="00462C38"/>
    <w:rsid w:val="00471E52"/>
    <w:rsid w:val="00477829"/>
    <w:rsid w:val="00481EEF"/>
    <w:rsid w:val="004864CA"/>
    <w:rsid w:val="0049743F"/>
    <w:rsid w:val="004D0B3E"/>
    <w:rsid w:val="004D72EE"/>
    <w:rsid w:val="004F59F5"/>
    <w:rsid w:val="004F6A3D"/>
    <w:rsid w:val="00523C6A"/>
    <w:rsid w:val="00530789"/>
    <w:rsid w:val="00536F97"/>
    <w:rsid w:val="00546455"/>
    <w:rsid w:val="00550471"/>
    <w:rsid w:val="005523C2"/>
    <w:rsid w:val="00567F1E"/>
    <w:rsid w:val="0059230A"/>
    <w:rsid w:val="00593E3F"/>
    <w:rsid w:val="00594D06"/>
    <w:rsid w:val="005B4E1A"/>
    <w:rsid w:val="00603D4A"/>
    <w:rsid w:val="006119C6"/>
    <w:rsid w:val="0061415E"/>
    <w:rsid w:val="00623D0E"/>
    <w:rsid w:val="00625A91"/>
    <w:rsid w:val="006400F4"/>
    <w:rsid w:val="00654C5D"/>
    <w:rsid w:val="00656121"/>
    <w:rsid w:val="00683C6E"/>
    <w:rsid w:val="00694ABA"/>
    <w:rsid w:val="006C0BC3"/>
    <w:rsid w:val="006C43C3"/>
    <w:rsid w:val="006D072C"/>
    <w:rsid w:val="006E63A6"/>
    <w:rsid w:val="006F03D8"/>
    <w:rsid w:val="00707812"/>
    <w:rsid w:val="0071199E"/>
    <w:rsid w:val="00725ADC"/>
    <w:rsid w:val="0073141A"/>
    <w:rsid w:val="00761740"/>
    <w:rsid w:val="00766D75"/>
    <w:rsid w:val="00791811"/>
    <w:rsid w:val="0079195D"/>
    <w:rsid w:val="00796C3B"/>
    <w:rsid w:val="007E0C79"/>
    <w:rsid w:val="007E120F"/>
    <w:rsid w:val="007E6C80"/>
    <w:rsid w:val="007E7BB6"/>
    <w:rsid w:val="007F162B"/>
    <w:rsid w:val="00804720"/>
    <w:rsid w:val="008055F6"/>
    <w:rsid w:val="00805EC4"/>
    <w:rsid w:val="00810625"/>
    <w:rsid w:val="00865940"/>
    <w:rsid w:val="0087472A"/>
    <w:rsid w:val="00890224"/>
    <w:rsid w:val="00897E13"/>
    <w:rsid w:val="008A268C"/>
    <w:rsid w:val="008A79D0"/>
    <w:rsid w:val="008B0503"/>
    <w:rsid w:val="008E295F"/>
    <w:rsid w:val="008F2E9E"/>
    <w:rsid w:val="00925A31"/>
    <w:rsid w:val="009326EB"/>
    <w:rsid w:val="009419C7"/>
    <w:rsid w:val="0094508F"/>
    <w:rsid w:val="0094715B"/>
    <w:rsid w:val="0095574D"/>
    <w:rsid w:val="00967291"/>
    <w:rsid w:val="00990C20"/>
    <w:rsid w:val="009B34C1"/>
    <w:rsid w:val="009D7CE1"/>
    <w:rsid w:val="009E03B5"/>
    <w:rsid w:val="009E4F87"/>
    <w:rsid w:val="009F4D2E"/>
    <w:rsid w:val="009F5E30"/>
    <w:rsid w:val="00A014CD"/>
    <w:rsid w:val="00A01DCB"/>
    <w:rsid w:val="00A14C84"/>
    <w:rsid w:val="00A47788"/>
    <w:rsid w:val="00A83796"/>
    <w:rsid w:val="00A91E9A"/>
    <w:rsid w:val="00AF0C18"/>
    <w:rsid w:val="00AF156D"/>
    <w:rsid w:val="00AF3EFF"/>
    <w:rsid w:val="00AF634C"/>
    <w:rsid w:val="00B023BC"/>
    <w:rsid w:val="00B11E63"/>
    <w:rsid w:val="00B12690"/>
    <w:rsid w:val="00B44FA8"/>
    <w:rsid w:val="00B459E2"/>
    <w:rsid w:val="00B52B64"/>
    <w:rsid w:val="00B84902"/>
    <w:rsid w:val="00B87A44"/>
    <w:rsid w:val="00B95040"/>
    <w:rsid w:val="00BA77F3"/>
    <w:rsid w:val="00BB27DA"/>
    <w:rsid w:val="00BC06B7"/>
    <w:rsid w:val="00BD346C"/>
    <w:rsid w:val="00BE1681"/>
    <w:rsid w:val="00BE2A68"/>
    <w:rsid w:val="00BE5273"/>
    <w:rsid w:val="00C20F00"/>
    <w:rsid w:val="00C340BD"/>
    <w:rsid w:val="00C34DD7"/>
    <w:rsid w:val="00C40F70"/>
    <w:rsid w:val="00C42DDC"/>
    <w:rsid w:val="00C44396"/>
    <w:rsid w:val="00C53E83"/>
    <w:rsid w:val="00C56838"/>
    <w:rsid w:val="00C747E2"/>
    <w:rsid w:val="00C80B45"/>
    <w:rsid w:val="00C839CF"/>
    <w:rsid w:val="00C851CB"/>
    <w:rsid w:val="00C91915"/>
    <w:rsid w:val="00C95ADB"/>
    <w:rsid w:val="00CE43CD"/>
    <w:rsid w:val="00CF5950"/>
    <w:rsid w:val="00D12C4F"/>
    <w:rsid w:val="00D2231F"/>
    <w:rsid w:val="00D31237"/>
    <w:rsid w:val="00D33DAC"/>
    <w:rsid w:val="00D3426E"/>
    <w:rsid w:val="00D418EE"/>
    <w:rsid w:val="00D4713D"/>
    <w:rsid w:val="00D518CE"/>
    <w:rsid w:val="00D6086E"/>
    <w:rsid w:val="00D70BF6"/>
    <w:rsid w:val="00DD4F1B"/>
    <w:rsid w:val="00DE7BDB"/>
    <w:rsid w:val="00E04EC3"/>
    <w:rsid w:val="00E2082E"/>
    <w:rsid w:val="00E313E7"/>
    <w:rsid w:val="00E546BF"/>
    <w:rsid w:val="00E61E6D"/>
    <w:rsid w:val="00EA2911"/>
    <w:rsid w:val="00ED6134"/>
    <w:rsid w:val="00F037BA"/>
    <w:rsid w:val="00F15F85"/>
    <w:rsid w:val="00F264E1"/>
    <w:rsid w:val="00F31FB5"/>
    <w:rsid w:val="00F41955"/>
    <w:rsid w:val="00F45CE2"/>
    <w:rsid w:val="00F619C3"/>
    <w:rsid w:val="00F66558"/>
    <w:rsid w:val="00F674EF"/>
    <w:rsid w:val="00F94F25"/>
    <w:rsid w:val="00FA1F9A"/>
    <w:rsid w:val="00FA6173"/>
    <w:rsid w:val="00FB7CD3"/>
    <w:rsid w:val="00FC2C9E"/>
    <w:rsid w:val="00FD05CE"/>
    <w:rsid w:val="00FD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4612D7"/>
  <w15:chartTrackingRefBased/>
  <w15:docId w15:val="{BE84D000-F10C-4A20-B354-9C88E25A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2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68C"/>
    <w:pPr>
      <w:spacing w:before="120" w:after="0" w:line="24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6E"/>
    <w:pPr>
      <w:outlineLvl w:val="0"/>
    </w:pPr>
    <w:rPr>
      <w:rFonts w:asciiTheme="majorHAnsi" w:eastAsiaTheme="majorEastAsia" w:hAnsiTheme="majorHAnsi" w:cstheme="majorBidi"/>
      <w:kern w:val="20"/>
      <w:sz w:val="1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73141A"/>
    <w:pPr>
      <w:keepNext/>
      <w:keepLines/>
      <w:tabs>
        <w:tab w:val="right" w:pos="9360"/>
      </w:tabs>
      <w:spacing w:after="120"/>
      <w:outlineLvl w:val="1"/>
    </w:pPr>
    <w:rPr>
      <w:rFonts w:asciiTheme="majorHAnsi" w:eastAsiaTheme="majorEastAsia" w:hAnsiTheme="majorHAnsi" w:cstheme="majorBidi"/>
      <w:b/>
      <w:bCs/>
      <w:kern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qFormat/>
    <w:rsid w:val="00D6086E"/>
    <w:pPr>
      <w:keepNext/>
      <w:keepLines/>
      <w:outlineLvl w:val="2"/>
    </w:pPr>
    <w:rPr>
      <w:rFonts w:asciiTheme="majorHAnsi" w:eastAsiaTheme="majorEastAsia" w:hAnsiTheme="majorHAnsi" w:cstheme="majorBidi"/>
      <w:b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D6086E"/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3141A"/>
    <w:rPr>
      <w:rFonts w:asciiTheme="majorHAnsi" w:eastAsiaTheme="majorEastAsia" w:hAnsiTheme="majorHAnsi" w:cstheme="majorBidi"/>
      <w:b/>
      <w:bCs/>
      <w:color w:val="595959" w:themeColor="text1" w:themeTint="A6"/>
      <w:kern w:val="20"/>
      <w:sz w:val="20"/>
      <w:szCs w:val="20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DE7BDB"/>
    <w:rPr>
      <w:color w:val="80808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6086E"/>
    <w:rPr>
      <w:rFonts w:asciiTheme="majorHAnsi" w:eastAsiaTheme="majorEastAsia" w:hAnsiTheme="majorHAnsi" w:cstheme="majorBidi"/>
      <w:b/>
      <w:color w:val="595959" w:themeColor="text1" w:themeTint="A6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86E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86E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86E"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86E"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86E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86E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Subtitle">
    <w:name w:val="Subtitle"/>
    <w:basedOn w:val="Normal"/>
    <w:next w:val="Normal"/>
    <w:link w:val="SubtitleChar"/>
    <w:uiPriority w:val="2"/>
    <w:rsid w:val="0073141A"/>
    <w:pPr>
      <w:spacing w:before="360" w:after="120"/>
    </w:pPr>
    <w:rPr>
      <w:b/>
      <w:caps/>
      <w:color w:val="577188" w:themeColor="accent1" w:themeShade="BF"/>
      <w:spacing w:val="20"/>
    </w:rPr>
  </w:style>
  <w:style w:type="character" w:customStyle="1" w:styleId="SubtitleChar">
    <w:name w:val="Subtitle Char"/>
    <w:basedOn w:val="DefaultParagraphFont"/>
    <w:link w:val="Subtitle"/>
    <w:uiPriority w:val="2"/>
    <w:rsid w:val="0073141A"/>
    <w:rPr>
      <w:b/>
      <w:caps/>
      <w:color w:val="577188" w:themeColor="accent1" w:themeShade="BF"/>
      <w:spacing w:val="2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rsid w:val="003448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"/>
    <w:rsid w:val="00CF5950"/>
    <w:pPr>
      <w:contextualSpacing/>
    </w:pPr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F5950"/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paragraph" w:styleId="Header">
    <w:name w:val="header"/>
    <w:basedOn w:val="Normal"/>
    <w:link w:val="Head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C6E"/>
    <w:rPr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C6E"/>
    <w:rPr>
      <w:color w:val="595959" w:themeColor="text1" w:themeTint="A6"/>
      <w:sz w:val="20"/>
    </w:rPr>
  </w:style>
  <w:style w:type="paragraph" w:customStyle="1" w:styleId="ReferenceHeader">
    <w:name w:val="Reference Header"/>
    <w:basedOn w:val="Normal"/>
    <w:link w:val="ReferenceHeaderChar"/>
    <w:qFormat/>
    <w:rsid w:val="0073141A"/>
    <w:pPr>
      <w:spacing w:after="120" w:line="259" w:lineRule="auto"/>
    </w:pPr>
    <w:rPr>
      <w:rFonts w:asciiTheme="majorHAnsi" w:hAnsiTheme="majorHAnsi" w:cstheme="majorHAnsi"/>
      <w:b/>
      <w:bCs/>
    </w:rPr>
  </w:style>
  <w:style w:type="character" w:customStyle="1" w:styleId="ReferenceHeaderChar">
    <w:name w:val="Reference Header Char"/>
    <w:basedOn w:val="DefaultParagraphFont"/>
    <w:link w:val="ReferenceHeader"/>
    <w:rsid w:val="0073141A"/>
    <w:rPr>
      <w:rFonts w:asciiTheme="majorHAnsi" w:hAnsiTheme="majorHAnsi" w:cstheme="majorHAnsi"/>
      <w:b/>
      <w:bCs/>
      <w:color w:val="595959" w:themeColor="text1" w:themeTint="A6"/>
      <w:sz w:val="20"/>
    </w:rPr>
  </w:style>
  <w:style w:type="paragraph" w:customStyle="1" w:styleId="ReferenceContactInfo">
    <w:name w:val="Reference Contact Info"/>
    <w:basedOn w:val="ReferenceHeader"/>
    <w:qFormat/>
    <w:rsid w:val="0073141A"/>
    <w:pPr>
      <w:tabs>
        <w:tab w:val="center" w:pos="4680"/>
        <w:tab w:val="right" w:pos="9360"/>
      </w:tabs>
    </w:pPr>
    <w:rPr>
      <w:b w:val="0"/>
      <w:bCs w:val="0"/>
    </w:rPr>
  </w:style>
  <w:style w:type="character" w:styleId="Hyperlink">
    <w:name w:val="Hyperlink"/>
    <w:basedOn w:val="DefaultParagraphFont"/>
    <w:uiPriority w:val="99"/>
    <w:semiHidden/>
    <w:rsid w:val="00B52B64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B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B52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kayathirinagarajan.pythonanywhere.com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kayathirisankar1998@gmail.com" TargetMode="External"/><Relationship Id="rId17" Type="http://schemas.openxmlformats.org/officeDocument/2006/relationships/hyperlink" Target="https://github.com/kayathiri24/marketing-campaign-and-ROI-Analysis-power-bi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kayathiri21/Mini-LMS-Platform-for-Teachers-and-Student.g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kayathiri24.github.io/CodeCraft-Nexus1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kayathiri21/heaven-flower.git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kayathiri.pythonanywhere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yat\AppData\Roaming\Microsoft\Templates\ATS%20simple%20food%20servic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361E339CE8D47E49DCB111E0A63C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821EB-6CAF-47E1-BCFB-D10A8A4838F1}"/>
      </w:docPartPr>
      <w:docPartBody>
        <w:p w:rsidR="005511F1" w:rsidRDefault="005511F1">
          <w:pPr>
            <w:pStyle w:val="5361E339CE8D47E49DCB111E0A63CC40"/>
          </w:pPr>
          <w:r>
            <w:t>Education</w:t>
          </w:r>
        </w:p>
      </w:docPartBody>
    </w:docPart>
    <w:docPart>
      <w:docPartPr>
        <w:name w:val="F00815F02DCE45E18178E0A65040E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819B4-04CB-45AD-91F5-30B11CC5353B}"/>
      </w:docPartPr>
      <w:docPartBody>
        <w:p w:rsidR="005511F1" w:rsidRDefault="005511F1">
          <w:pPr>
            <w:pStyle w:val="F00815F02DCE45E18178E0A65040EA5A"/>
          </w:pPr>
          <w:r>
            <w:t>communication</w:t>
          </w:r>
        </w:p>
      </w:docPartBody>
    </w:docPart>
    <w:docPart>
      <w:docPartPr>
        <w:name w:val="F8E4B174BD62420BADC4C7009E0A7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E40C7-2603-46A6-A559-5D785C99F3EA}"/>
      </w:docPartPr>
      <w:docPartBody>
        <w:p w:rsidR="005511F1" w:rsidRDefault="005511F1">
          <w:pPr>
            <w:pStyle w:val="F8E4B174BD62420BADC4C7009E0A7C0A"/>
          </w:pPr>
          <w:r w:rsidRPr="00D6086E"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1F1"/>
    <w:rsid w:val="000E5429"/>
    <w:rsid w:val="005511F1"/>
    <w:rsid w:val="00B11E63"/>
    <w:rsid w:val="00C8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61E339CE8D47E49DCB111E0A63CC40">
    <w:name w:val="5361E339CE8D47E49DCB111E0A63CC40"/>
  </w:style>
  <w:style w:type="paragraph" w:customStyle="1" w:styleId="F00815F02DCE45E18178E0A65040EA5A">
    <w:name w:val="F00815F02DCE45E18178E0A65040EA5A"/>
  </w:style>
  <w:style w:type="paragraph" w:customStyle="1" w:styleId="F8E4B174BD62420BADC4C7009E0A7C0A">
    <w:name w:val="F8E4B174BD62420BADC4C7009E0A7C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A135059-C0B1-4DAE-B130-416960F15B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76D57B-AB58-49F2-9D55-CF05BEF3CD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BBFC63-EF93-485F-AA69-DEBFE7D97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00B2A8-D78E-4D0E-83E0-0C635D8CC52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simple food service resume</Template>
  <TotalTime>1</TotalTime>
  <Pages>4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kayathri Nagarajan</dc:creator>
  <cp:keywords/>
  <dc:description/>
  <cp:lastModifiedBy>kayathri Nagarajan</cp:lastModifiedBy>
  <cp:revision>2</cp:revision>
  <dcterms:created xsi:type="dcterms:W3CDTF">2025-07-21T10:51:00Z</dcterms:created>
  <dcterms:modified xsi:type="dcterms:W3CDTF">2025-07-21T10:51:00Z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